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561338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Doggy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F5757">
        <w:rPr>
          <w:sz w:val="28"/>
          <w:lang w:val="sr-Latn-CS"/>
        </w:rPr>
        <w:t xml:space="preserve"> 2</w:t>
      </w:r>
      <w:r w:rsidR="00206E1F" w:rsidRPr="003372D3">
        <w:rPr>
          <w:sz w:val="28"/>
          <w:lang w:val="sr-Latn-CS"/>
        </w:rPr>
        <w:t>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56133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17.04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FF7097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F5757" w:rsidRDefault="00561338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Ivan</w:t>
            </w:r>
            <w:r w:rsidR="00FF7097">
              <w:rPr>
                <w:lang w:val="sr-Latn-CS"/>
              </w:rPr>
              <w:t xml:space="preserve"> Milojkovi</w:t>
            </w:r>
            <w:r w:rsidR="00FF7097">
              <w:rPr>
                <w:lang w:val="sr-Latn-RS"/>
              </w:rPr>
              <w:t>ć</w:t>
            </w:r>
            <w:r>
              <w:rPr>
                <w:lang w:val="sr-Latn-CS"/>
              </w:rPr>
              <w:t>,</w:t>
            </w:r>
          </w:p>
          <w:p w:rsidR="002F5757" w:rsidRDefault="00561338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</w:t>
            </w:r>
            <w:r w:rsidR="00FF7097">
              <w:rPr>
                <w:lang w:val="sr-Latn-CS"/>
              </w:rPr>
              <w:t>Milosavljević,</w:t>
            </w:r>
          </w:p>
          <w:p w:rsidR="002F5757" w:rsidRDefault="00FF7097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Jasmina Turku,</w:t>
            </w:r>
          </w:p>
          <w:p w:rsidR="003372D3" w:rsidRPr="00FF7097" w:rsidRDefault="00FF7097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Milica Stojanović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2F575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11.05.2022</w:t>
            </w:r>
          </w:p>
        </w:tc>
        <w:tc>
          <w:tcPr>
            <w:tcW w:w="1152" w:type="dxa"/>
          </w:tcPr>
          <w:p w:rsidR="003372D3" w:rsidRPr="003372D3" w:rsidRDefault="002F575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F5757" w:rsidRDefault="002F5757" w:rsidP="002F575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Ivan Milojkovi</w:t>
            </w:r>
            <w:r>
              <w:rPr>
                <w:lang w:val="sr-Latn-RS"/>
              </w:rPr>
              <w:t>ć</w:t>
            </w:r>
            <w:r>
              <w:rPr>
                <w:lang w:val="sr-Latn-CS"/>
              </w:rPr>
              <w:t>,</w:t>
            </w:r>
          </w:p>
          <w:p w:rsidR="002F5757" w:rsidRDefault="002F5757" w:rsidP="002F575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MarkoMilosavljević,</w:t>
            </w:r>
          </w:p>
          <w:p w:rsidR="002F5757" w:rsidRDefault="002F5757" w:rsidP="002F575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Jasmina Turku,</w:t>
            </w:r>
          </w:p>
          <w:p w:rsidR="003372D3" w:rsidRPr="00FF7097" w:rsidRDefault="002F5757" w:rsidP="002F5757">
            <w:pPr>
              <w:pStyle w:val="Tabletext"/>
            </w:pPr>
            <w:r>
              <w:rPr>
                <w:lang w:val="sr-Latn-CS"/>
              </w:rPr>
              <w:t>Milica Stojanović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0C69E8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0C69E8" w:rsidRPr="00F6733B">
        <w:rPr>
          <w:noProof/>
          <w:lang w:val="sr-Latn-CS"/>
        </w:rPr>
        <w:t>1.</w:t>
      </w:r>
      <w:r w:rsidR="000C69E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69E8" w:rsidRPr="00F6733B">
        <w:rPr>
          <w:noProof/>
          <w:lang w:val="sr-Latn-CS"/>
        </w:rPr>
        <w:t>Cilj dokumenta</w:t>
      </w:r>
      <w:r w:rsidR="000C69E8">
        <w:rPr>
          <w:noProof/>
        </w:rPr>
        <w:tab/>
      </w:r>
      <w:r w:rsidR="000C69E8">
        <w:rPr>
          <w:noProof/>
        </w:rPr>
        <w:fldChar w:fldCharType="begin"/>
      </w:r>
      <w:r w:rsidR="000C69E8">
        <w:rPr>
          <w:noProof/>
        </w:rPr>
        <w:instrText xml:space="preserve"> PAGEREF _Toc103530971 \h </w:instrText>
      </w:r>
      <w:r w:rsidR="000C69E8">
        <w:rPr>
          <w:noProof/>
        </w:rPr>
      </w:r>
      <w:r w:rsidR="000C69E8">
        <w:rPr>
          <w:noProof/>
        </w:rPr>
        <w:fldChar w:fldCharType="separate"/>
      </w:r>
      <w:r w:rsidR="000C69E8">
        <w:rPr>
          <w:noProof/>
        </w:rPr>
        <w:t>4</w:t>
      </w:r>
      <w:r w:rsidR="000C69E8"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Vlasnik psa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Sitter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 sitter-a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Pregled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Odabir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Odabir sitter-a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Dodavanje pasa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Brisanje pasa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Azuriranje informacija o psima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Ocenjivanje sitter-a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Ocenjivanje psa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Upravljanje nepozeljnim sadrzajem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Dodavanje sitter-a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Brisanje sitter-a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Azuriranje sitter-a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 xml:space="preserve">Ažuriranje podataka o </w:t>
      </w:r>
      <w:bookmarkStart w:id="0" w:name="_GoBack"/>
      <w:bookmarkEnd w:id="0"/>
      <w:r w:rsidRPr="00F6733B">
        <w:rPr>
          <w:noProof/>
          <w:lang w:val="sr-Latn-CS"/>
        </w:rPr>
        <w:t>uspesnim pruzenim uslugama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C69E8" w:rsidRDefault="000C69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_Toc103531000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_Toc103531001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_Toc103531002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C69E8" w:rsidRDefault="000C69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6733B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F6733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_Toc103531003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0353097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B445FF">
        <w:rPr>
          <w:lang w:val="sr-Latn-CS"/>
        </w:rPr>
        <w:t xml:space="preserve"> Doggy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0353097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Pr="002B6C0A" w:rsidRDefault="00B445FF" w:rsidP="00DE518F">
      <w:pPr>
        <w:pStyle w:val="BodyText"/>
        <w:rPr>
          <w:lang w:val="sr-Latn-CS"/>
        </w:rPr>
      </w:pPr>
      <w:r>
        <w:rPr>
          <w:lang w:val="sr-Latn-CS"/>
        </w:rPr>
        <w:t>Dokument se odnosi na Doggy</w:t>
      </w:r>
      <w:r w:rsidR="00B849B5">
        <w:rPr>
          <w:lang w:val="sr-Latn-CS"/>
        </w:rPr>
        <w:t xml:space="preserve"> portal koji će b</w:t>
      </w:r>
      <w:r>
        <w:rPr>
          <w:lang w:val="sr-Latn-CS"/>
        </w:rPr>
        <w:t>iti razvijen od strane Dogs vs Cats</w:t>
      </w:r>
      <w:r w:rsidR="00B849B5">
        <w:rPr>
          <w:lang w:val="sr-Latn-CS"/>
        </w:rPr>
        <w:t xml:space="preserve">. </w:t>
      </w:r>
      <w:r>
        <w:rPr>
          <w:lang w:val="sr-Latn-CS"/>
        </w:rPr>
        <w:t>Doggy</w:t>
      </w:r>
      <w:r w:rsidR="00B849B5">
        <w:rPr>
          <w:lang w:val="sr-Latn-CS"/>
        </w:rPr>
        <w:t xml:space="preserve"> predstavlja skraćenicu za</w:t>
      </w:r>
      <w:r>
        <w:rPr>
          <w:lang w:val="sr-Latn-CS"/>
        </w:rPr>
        <w:t xml:space="preserve"> softver za pronalazenje sittera</w:t>
      </w:r>
      <w:r w:rsidR="00DE518F" w:rsidRPr="002B6C0A">
        <w:rPr>
          <w:lang w:val="sr-Latn-CS"/>
        </w:rPr>
        <w:t xml:space="preserve">. </w:t>
      </w:r>
      <w:r w:rsidRPr="002B6C0A">
        <w:rPr>
          <w:lang w:val="sr-Latn-CS"/>
        </w:rPr>
        <w:t>Namena Doggy softvera je efikasno i lako, pronalaženje i pružanje pomoći vlasnicima pasa.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03530973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2B6C0A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V1,.0,2022, Dogs vs Cats.</w:t>
      </w:r>
    </w:p>
    <w:p w:rsidR="00DE518F" w:rsidRPr="006F61C6" w:rsidRDefault="002B6C0A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</w:t>
      </w:r>
      <w:r>
        <w:rPr>
          <w:lang w:val="sr-Latn-CS"/>
        </w:rPr>
        <w:t>V1,.0,2022, Dogs vs Cats.</w:t>
      </w:r>
    </w:p>
    <w:p w:rsidR="00DE518F" w:rsidRDefault="00157C7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DE518F">
        <w:rPr>
          <w:lang w:val="sr-Latn-CS"/>
        </w:rPr>
        <w:t xml:space="preserve"> – Plan realizacije projekta, V1.0, 2007, </w:t>
      </w:r>
      <w:r w:rsidR="002F5757">
        <w:rPr>
          <w:lang w:val="sr-Latn-CS"/>
        </w:rPr>
        <w:t>Dogs vs Cats.</w:t>
      </w:r>
    </w:p>
    <w:p w:rsidR="00397DD2" w:rsidRDefault="002B6C0A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Doggy</w:t>
      </w:r>
      <w:r w:rsidR="00397DD2">
        <w:rPr>
          <w:lang w:val="sr-Latn-CS"/>
        </w:rPr>
        <w:t xml:space="preserve"> – Vizija sistema, </w:t>
      </w:r>
      <w:r>
        <w:rPr>
          <w:lang w:val="sr-Latn-CS"/>
        </w:rPr>
        <w:t>V1,.0,2022, Dogs vs Cats.</w:t>
      </w:r>
    </w:p>
    <w:p w:rsidR="00206E1F" w:rsidRDefault="006E5E1D" w:rsidP="006E5E1D">
      <w:pPr>
        <w:pStyle w:val="Heading1"/>
        <w:rPr>
          <w:lang w:val="sr-Latn-CS"/>
        </w:rPr>
      </w:pPr>
      <w:bookmarkStart w:id="4" w:name="_Toc103530974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C36F83">
        <w:rPr>
          <w:lang w:val="sr-Latn-CS"/>
        </w:rPr>
        <w:t>Doggy</w:t>
      </w:r>
      <w:r w:rsidR="00E177E4">
        <w:rPr>
          <w:lang w:val="sr-Latn-CS"/>
        </w:rPr>
        <w:t xml:space="preserve"> portala prikazan je na sledećoj slici:</w:t>
      </w:r>
    </w:p>
    <w:p w:rsidR="0020422A" w:rsidRDefault="00F351FB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37885" cy="315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A2" w:rsidRDefault="00B04FA2" w:rsidP="0020422A">
      <w:pPr>
        <w:pStyle w:val="BodyText"/>
        <w:rPr>
          <w:lang w:val="sr-Latn-CS"/>
        </w:rPr>
      </w:pPr>
    </w:p>
    <w:p w:rsidR="00962138" w:rsidRDefault="00700369" w:rsidP="006E5E1D">
      <w:pPr>
        <w:pStyle w:val="BodyText"/>
        <w:rPr>
          <w:lang w:val="sr-Latn-CS"/>
        </w:rPr>
      </w:pPr>
      <w:r>
        <w:rPr>
          <w:lang w:val="sr-Latn-CS"/>
        </w:rPr>
        <w:t xml:space="preserve"> </w:t>
      </w:r>
      <w:r w:rsidR="00962138">
        <w:rPr>
          <w:lang w:val="sr-Latn-CS"/>
        </w:rPr>
        <w:t xml:space="preserve">Slučajevi korišćenja </w:t>
      </w:r>
      <w:r w:rsidR="00962138" w:rsidRPr="00962138">
        <w:rPr>
          <w:i/>
          <w:iCs/>
          <w:lang w:val="sr-Latn-CS"/>
        </w:rPr>
        <w:t>pregled informacij</w:t>
      </w:r>
      <w:r w:rsidR="007E2FBA">
        <w:rPr>
          <w:i/>
          <w:iCs/>
          <w:lang w:val="sr-Latn-CS"/>
        </w:rPr>
        <w:t>a o sitter-ima</w:t>
      </w:r>
      <w:r w:rsidR="008E5BDA">
        <w:rPr>
          <w:i/>
          <w:iCs/>
          <w:lang w:val="sr-Latn-CS"/>
        </w:rPr>
        <w:t xml:space="preserve">, </w:t>
      </w:r>
      <w:r w:rsidR="007E2FBA">
        <w:rPr>
          <w:i/>
          <w:iCs/>
          <w:lang w:val="sr-Latn-CS"/>
        </w:rPr>
        <w:t>registrovanje</w:t>
      </w:r>
      <w:r w:rsidR="008E5BDA">
        <w:rPr>
          <w:i/>
          <w:iCs/>
          <w:lang w:val="sr-Latn-CS"/>
        </w:rPr>
        <w:t xml:space="preserve"> i pregled i odabir zahteva</w:t>
      </w:r>
      <w:r w:rsidR="007E2FBA">
        <w:rPr>
          <w:i/>
          <w:iCs/>
          <w:lang w:val="sr-Latn-CS"/>
        </w:rPr>
        <w:t xml:space="preserve"> </w:t>
      </w:r>
      <w:r w:rsidR="00962138"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 w:rsidR="007E2FBA">
        <w:rPr>
          <w:i/>
          <w:iCs/>
          <w:lang w:val="sr-Latn-CS"/>
        </w:rPr>
        <w:t xml:space="preserve"> o sitter-ima</w:t>
      </w:r>
      <w:r>
        <w:rPr>
          <w:lang w:val="sr-Latn-CS"/>
        </w:rPr>
        <w:t xml:space="preserve"> je prikazan na sledećoj slici:</w:t>
      </w:r>
    </w:p>
    <w:p w:rsidR="00962138" w:rsidRDefault="00962138" w:rsidP="004E4574">
      <w:pPr>
        <w:pStyle w:val="BodyText"/>
        <w:rPr>
          <w:lang w:val="sr-Latn-CS"/>
        </w:rPr>
      </w:pPr>
    </w:p>
    <w:p w:rsidR="007E2FBA" w:rsidRDefault="00F351FB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E2FBA">
        <w:rPr>
          <w:i/>
          <w:iCs/>
          <w:lang w:val="sr-Latn-CS"/>
        </w:rPr>
        <w:t>registrovanje</w:t>
      </w:r>
      <w:r>
        <w:rPr>
          <w:lang w:val="sr-Latn-CS"/>
        </w:rPr>
        <w:t xml:space="preserve"> je prikazan na sledećoj slici:</w:t>
      </w:r>
    </w:p>
    <w:p w:rsidR="008E5BDA" w:rsidRDefault="00F351FB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37885" cy="2104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E1D" w:rsidRDefault="006E5E1D" w:rsidP="004E4574">
      <w:pPr>
        <w:pStyle w:val="BodyText"/>
        <w:rPr>
          <w:lang w:val="sr-Latn-CS"/>
        </w:rPr>
      </w:pP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113981">
        <w:rPr>
          <w:i/>
          <w:iCs/>
          <w:lang w:val="sr-Latn-CS"/>
        </w:rPr>
        <w:t xml:space="preserve">pregled i odabir zahteva </w:t>
      </w:r>
      <w:r>
        <w:rPr>
          <w:lang w:val="sr-Latn-CS"/>
        </w:rPr>
        <w:t>je prikazan na sledećoj slici:</w:t>
      </w:r>
    </w:p>
    <w:p w:rsidR="009458D3" w:rsidRDefault="004C16E4" w:rsidP="004C16E4">
      <w:pPr>
        <w:pStyle w:val="BodyText"/>
        <w:ind w:left="0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0E58781" wp14:editId="208C350F">
            <wp:extent cx="5403850" cy="23253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3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BE" w:rsidRDefault="002E4FBE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5" w:name="_Toc103530975"/>
      <w:r>
        <w:rPr>
          <w:lang w:val="sr-Latn-CS"/>
        </w:rPr>
        <w:lastRenderedPageBreak/>
        <w:t>Profili korisnik</w:t>
      </w:r>
      <w:r w:rsidR="00976DC3">
        <w:rPr>
          <w:lang w:val="sr-Latn-CS"/>
        </w:rPr>
        <w:t>a</w:t>
      </w:r>
      <w:bookmarkEnd w:id="5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2E4FBE">
        <w:rPr>
          <w:lang w:val="sr-Latn-CS"/>
        </w:rPr>
        <w:t>Doggy</w:t>
      </w:r>
      <w:r>
        <w:rPr>
          <w:lang w:val="sr-Latn-CS"/>
        </w:rPr>
        <w:t>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03530976"/>
      <w:r>
        <w:rPr>
          <w:lang w:val="sr-Latn-CS"/>
        </w:rPr>
        <w:t>Posetilac portala</w:t>
      </w:r>
      <w:bookmarkEnd w:id="6"/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portala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 portal.</w:t>
      </w:r>
      <w:r w:rsidR="002C2781">
        <w:rPr>
          <w:lang w:val="sr-Latn-CS"/>
        </w:rPr>
        <w:t>Ukoliko zeli da postane sitter ili korisnik(onaj koji trazi usluge sitter-a), potrebno je da se registruje.</w:t>
      </w:r>
    </w:p>
    <w:p w:rsidR="006E5E1D" w:rsidRPr="003372D3" w:rsidRDefault="00267A37" w:rsidP="006E5E1D">
      <w:pPr>
        <w:pStyle w:val="Heading2"/>
        <w:rPr>
          <w:lang w:val="sr-Latn-CS"/>
        </w:rPr>
      </w:pPr>
      <w:bookmarkStart w:id="7" w:name="_Toc103530977"/>
      <w:r>
        <w:rPr>
          <w:lang w:val="sr-Latn-CS"/>
        </w:rPr>
        <w:t>Vlasnik psa</w:t>
      </w:r>
      <w:bookmarkEnd w:id="7"/>
    </w:p>
    <w:p w:rsidR="0020422A" w:rsidRDefault="00267A37" w:rsidP="006E5E1D">
      <w:pPr>
        <w:pStyle w:val="BodyText"/>
        <w:rPr>
          <w:lang w:val="sr-Latn-CS"/>
        </w:rPr>
      </w:pPr>
      <w:r>
        <w:rPr>
          <w:lang w:val="sr-Latn-CS"/>
        </w:rPr>
        <w:t>Vlasnik psa</w:t>
      </w:r>
      <w:r w:rsidR="00D27246">
        <w:rPr>
          <w:lang w:val="sr-Latn-CS"/>
        </w:rPr>
        <w:t xml:space="preserve"> 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 obuhvata sve </w:t>
      </w:r>
      <w:r w:rsidR="00B651C6">
        <w:rPr>
          <w:lang w:val="sr-Latn-CS"/>
        </w:rPr>
        <w:t>korisnike</w:t>
      </w:r>
      <w:r>
        <w:rPr>
          <w:lang w:val="sr-Latn-CS"/>
        </w:rPr>
        <w:t xml:space="preserve"> koji traze razlicite usluge za njihove pse</w:t>
      </w:r>
      <w:r w:rsidR="00D27246">
        <w:rPr>
          <w:lang w:val="sr-Latn-CS"/>
        </w:rPr>
        <w:t>. Veza generali</w:t>
      </w:r>
      <w:r>
        <w:rPr>
          <w:lang w:val="sr-Latn-CS"/>
        </w:rPr>
        <w:t>zacije između vlasnika psa</w:t>
      </w:r>
      <w:r w:rsidR="00D27246">
        <w:rPr>
          <w:lang w:val="sr-Latn-CS"/>
        </w:rPr>
        <w:t xml:space="preserve"> i posetioca portala je uvedena da ukaže na mogućnost pristupa svim osnovnim funkcionalnostima portala vezanim za pregled info</w:t>
      </w:r>
      <w:r>
        <w:rPr>
          <w:lang w:val="sr-Latn-CS"/>
        </w:rPr>
        <w:t>rmacija. Da bi vlasnik psa</w:t>
      </w:r>
      <w:r w:rsidR="00D27246">
        <w:rPr>
          <w:lang w:val="sr-Latn-CS"/>
        </w:rPr>
        <w:t xml:space="preserve"> mogao da ažurira podatke o sebi i o publikacijama koje je objavio potrebna je prethodno prijavljivanje korisnika. </w:t>
      </w:r>
    </w:p>
    <w:p w:rsidR="006E5E1D" w:rsidRPr="003372D3" w:rsidRDefault="00267A37" w:rsidP="006E5E1D">
      <w:pPr>
        <w:pStyle w:val="Heading2"/>
        <w:rPr>
          <w:lang w:val="sr-Latn-CS"/>
        </w:rPr>
      </w:pPr>
      <w:bookmarkStart w:id="8" w:name="_Toc103530978"/>
      <w:r>
        <w:rPr>
          <w:lang w:val="sr-Latn-CS"/>
        </w:rPr>
        <w:t>Sitter</w:t>
      </w:r>
      <w:bookmarkEnd w:id="8"/>
    </w:p>
    <w:p w:rsidR="0020422A" w:rsidRDefault="00267A37" w:rsidP="006E5E1D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D27246">
        <w:rPr>
          <w:lang w:val="sr-Latn-CS"/>
        </w:rPr>
        <w:t xml:space="preserve"> </w:t>
      </w:r>
      <w:r>
        <w:rPr>
          <w:lang w:val="sr-Latn-CS"/>
        </w:rPr>
        <w:t>je korisnik zadužen za pruzanje usluga vlasnicima pasa</w:t>
      </w:r>
      <w:r w:rsidR="00BA03E9">
        <w:rPr>
          <w:lang w:val="sr-Latn-CS"/>
        </w:rPr>
        <w:t>. Shodno vezi generalizacije</w:t>
      </w:r>
      <w:r w:rsidR="004E4574">
        <w:rPr>
          <w:lang w:val="sr-Latn-CS"/>
        </w:rPr>
        <w:t>,</w:t>
      </w:r>
      <w:r>
        <w:rPr>
          <w:lang w:val="sr-Latn-CS"/>
        </w:rPr>
        <w:t xml:space="preserve"> sitter 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>
        <w:rPr>
          <w:lang w:val="sr-Latn-CS"/>
        </w:rPr>
        <w:t>posetioca portala. Zaduženja specifična za sitter-a</w:t>
      </w:r>
      <w:r w:rsidR="00BA03E9">
        <w:rPr>
          <w:lang w:val="sr-Latn-CS"/>
        </w:rPr>
        <w:t xml:space="preserve"> su ažuriranje </w:t>
      </w:r>
      <w:r>
        <w:rPr>
          <w:lang w:val="sr-Latn-CS"/>
        </w:rPr>
        <w:t>osnovnih podataka o sebi</w:t>
      </w:r>
      <w:r w:rsidR="00BA03E9">
        <w:rPr>
          <w:lang w:val="sr-Latn-CS"/>
        </w:rPr>
        <w:t xml:space="preserve"> koji se pri</w:t>
      </w:r>
      <w:r>
        <w:rPr>
          <w:lang w:val="sr-Latn-CS"/>
        </w:rPr>
        <w:t>kazuju na portalu</w:t>
      </w:r>
      <w:r w:rsidR="00BA03E9">
        <w:rPr>
          <w:lang w:val="sr-Latn-CS"/>
        </w:rPr>
        <w:t xml:space="preserve">, </w:t>
      </w:r>
      <w:r>
        <w:rPr>
          <w:lang w:val="sr-Latn-CS"/>
        </w:rPr>
        <w:t>prihvatanje pristiglih zahteva od strane vlasnika pasa</w:t>
      </w:r>
      <w:r w:rsidR="00BA03E9">
        <w:rPr>
          <w:lang w:val="sr-Latn-CS"/>
        </w:rPr>
        <w:t>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9" w:name="_Toc103530979"/>
      <w:r>
        <w:rPr>
          <w:lang w:val="sr-Latn-CS"/>
        </w:rPr>
        <w:t>Administrator</w:t>
      </w:r>
      <w:bookmarkEnd w:id="9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10" w:name="_Toc103530980"/>
      <w:r>
        <w:rPr>
          <w:lang w:val="sr-Latn-CS"/>
        </w:rPr>
        <w:t>Opis slučajeva korišćenja</w:t>
      </w:r>
      <w:bookmarkEnd w:id="10"/>
    </w:p>
    <w:p w:rsidR="00786068" w:rsidRPr="003372D3" w:rsidRDefault="00436E1A" w:rsidP="00786068">
      <w:pPr>
        <w:pStyle w:val="Heading2"/>
        <w:rPr>
          <w:lang w:val="sr-Latn-CS"/>
        </w:rPr>
      </w:pPr>
      <w:bookmarkStart w:id="11" w:name="_Toc103530981"/>
      <w:r>
        <w:rPr>
          <w:lang w:val="sr-Latn-CS"/>
        </w:rPr>
        <w:t>P</w:t>
      </w:r>
      <w:r w:rsidR="00E13D5B">
        <w:rPr>
          <w:lang w:val="sr-Latn-CS"/>
        </w:rPr>
        <w:t>regled sitter-a</w:t>
      </w:r>
      <w:bookmarkEnd w:id="11"/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436E1A" w:rsidP="00EB10DF">
      <w:pPr>
        <w:pStyle w:val="BodyText"/>
        <w:rPr>
          <w:lang w:val="sr-Latn-CS"/>
        </w:rPr>
      </w:pPr>
      <w:r>
        <w:rPr>
          <w:lang w:val="sr-Latn-CS"/>
        </w:rPr>
        <w:t>Prikaz stranice portrala sa osnovnih informacijama o sitter-ima.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7E0B43" w:rsidP="00EB10DF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436E1A">
        <w:rPr>
          <w:lang w:val="sr-Latn-CS"/>
        </w:rPr>
        <w:t>V</w:t>
      </w:r>
      <w:r w:rsidR="00BA5BB5">
        <w:rPr>
          <w:lang w:val="sr-Latn-CS"/>
        </w:rPr>
        <w:t>lasnik pasa</w:t>
      </w:r>
      <w:r w:rsidR="00436E1A">
        <w:rPr>
          <w:lang w:val="sr-Latn-CS"/>
        </w:rPr>
        <w:t>,</w:t>
      </w:r>
      <w:r>
        <w:rPr>
          <w:lang w:val="sr-Latn-CS"/>
        </w:rPr>
        <w:t>Administrator.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36E1A">
        <w:rPr>
          <w:lang w:val="sr-Latn-CS"/>
        </w:rPr>
        <w:t>prikaz stranice na portalu sa informacijama o sitter-ima</w:t>
      </w:r>
      <w:r>
        <w:rPr>
          <w:lang w:val="sr-Latn-CS"/>
        </w:rPr>
        <w:t>.</w:t>
      </w:r>
    </w:p>
    <w:p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</w:t>
      </w:r>
      <w:r w:rsidR="00436E1A">
        <w:rPr>
          <w:lang w:val="sr-Latn-CS"/>
        </w:rPr>
        <w:t xml:space="preserve"> prikazuje se stranica portala sa profilom sitter-a</w:t>
      </w:r>
      <w:r>
        <w:rPr>
          <w:lang w:val="sr-Latn-CS"/>
        </w:rPr>
        <w:t>.</w:t>
      </w:r>
    </w:p>
    <w:p w:rsidR="00EB10DF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  <w:r w:rsidRPr="0009646C">
        <w:rPr>
          <w:b/>
          <w:bCs/>
          <w:lang w:val="sr-Latn-CS"/>
        </w:rPr>
        <w:t xml:space="preserve"> </w:t>
      </w:r>
      <w:r>
        <w:rPr>
          <w:b/>
          <w:bCs/>
          <w:lang w:val="sr-Latn-CS"/>
        </w:rPr>
        <w:t>pise se izuzeci, a ne izuzetci :D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BA5BB5" w:rsidP="00EB10DF">
      <w:pPr>
        <w:pStyle w:val="BodyText"/>
        <w:rPr>
          <w:lang w:val="sr-Latn-CS"/>
        </w:rPr>
      </w:pPr>
      <w:r>
        <w:rPr>
          <w:lang w:val="sr-Latn-CS"/>
        </w:rPr>
        <w:t>Tekuca</w:t>
      </w:r>
      <w:r w:rsidR="00436E1A">
        <w:rPr>
          <w:lang w:val="sr-Latn-CS"/>
        </w:rPr>
        <w:t xml:space="preserve"> stranica je stranica sa informacijama o sitter-ima</w:t>
      </w:r>
      <w:r w:rsidR="00946092">
        <w:rPr>
          <w:lang w:val="sr-Latn-CS"/>
        </w:rPr>
        <w:t>.</w:t>
      </w:r>
    </w:p>
    <w:p w:rsidR="00836F4D" w:rsidRDefault="00836F4D" w:rsidP="00E13D5B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</w:p>
    <w:p w:rsidR="00E4224F" w:rsidRPr="003372D3" w:rsidRDefault="00E4224F" w:rsidP="00E4224F">
      <w:pPr>
        <w:pStyle w:val="Heading2"/>
        <w:rPr>
          <w:lang w:val="sr-Latn-CS"/>
        </w:rPr>
      </w:pPr>
      <w:bookmarkStart w:id="12" w:name="_Toc103530982"/>
      <w:r>
        <w:rPr>
          <w:lang w:val="sr-Latn-CS"/>
        </w:rPr>
        <w:t>Registrovanje</w:t>
      </w:r>
      <w:bookmarkEnd w:id="12"/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Prikaz stranice sa formom za prijavljivanje ili registrovanje i korisnik unosi odredjene informacije da bi se registrovao.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Posetilac portala,Vlasnik pasa,Sitter</w:t>
      </w:r>
      <w:r w:rsidR="005A6A35">
        <w:rPr>
          <w:lang w:val="sr-Latn-CS"/>
        </w:rPr>
        <w:t>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Trenutno je prikazana stranica sa formom za prijavljivanje ili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registrovanje na formi.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Prikazuju se opcije za odabir izmedju registrovanja za sitter-a ili korisnika(vlasnika pasa).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Vrsi se odabir izmedju te dve opcije.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korisnicko ime.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Unosi se korisnicka lozinka.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Potvrdjuje se korisnicka lozinka.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Uneseni podaci se unose u bazi podataka.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Dobija se odgovor da je registrovanje ili uspesno ili neuspesno.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neuspesno, korisnik popunjava formu i unosi podatke ponovo.</w:t>
      </w:r>
    </w:p>
    <w:p w:rsidR="00E4224F" w:rsidRDefault="00E4224F" w:rsidP="00E4224F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je uspesno, prikazuje se nova stranica i dobija se odgovor da je korisnik uspesno registrovan.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  <w:r>
        <w:rPr>
          <w:b/>
          <w:bCs/>
          <w:lang w:val="sr-Latn-CS"/>
        </w:rPr>
        <w:t xml:space="preserve"> 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973C0F">
        <w:rPr>
          <w:i/>
          <w:lang w:val="sr-Latn-CS"/>
        </w:rPr>
        <w:t>Greska prilikom unosa podataka</w:t>
      </w:r>
      <w:r>
        <w:rPr>
          <w:lang w:val="sr-Latn-CS"/>
        </w:rPr>
        <w:t>] Pojavice se obavestenje na formi za registrovanje.</w:t>
      </w:r>
    </w:p>
    <w:p w:rsidR="00E4224F" w:rsidRPr="007E0B43" w:rsidRDefault="00E4224F" w:rsidP="00E422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E4224F" w:rsidRDefault="00E4224F" w:rsidP="00E4224F">
      <w:pPr>
        <w:pStyle w:val="BodyText"/>
        <w:rPr>
          <w:lang w:val="sr-Latn-CS"/>
        </w:rPr>
      </w:pPr>
      <w:r>
        <w:rPr>
          <w:lang w:val="sr-Latn-CS"/>
        </w:rPr>
        <w:t>Tekuća stranica je odgovarajuca stranica koja se ucitala u zavisnosti od odabira opcije prilikom registrovanja izmedju sitter-a ili korisnika(vlasnika pasa).</w:t>
      </w:r>
    </w:p>
    <w:p w:rsidR="00E4224F" w:rsidRDefault="00E4224F" w:rsidP="00E4224F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E4224F" w:rsidRDefault="00E4224F" w:rsidP="00E4224F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786068" w:rsidRPr="003372D3" w:rsidRDefault="00786068" w:rsidP="00786068">
      <w:pPr>
        <w:pStyle w:val="Heading2"/>
        <w:rPr>
          <w:lang w:val="sr-Latn-CS"/>
        </w:rPr>
      </w:pPr>
      <w:bookmarkStart w:id="13" w:name="_Toc103530983"/>
      <w:r>
        <w:rPr>
          <w:lang w:val="sr-Latn-CS"/>
        </w:rPr>
        <w:t xml:space="preserve">Pregled </w:t>
      </w:r>
      <w:r w:rsidR="00BA5BB5">
        <w:rPr>
          <w:lang w:val="sr-Latn-CS"/>
        </w:rPr>
        <w:t>zahteva</w:t>
      </w:r>
      <w:bookmarkEnd w:id="1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 stranice portala</w:t>
      </w:r>
      <w:r w:rsidR="00BA5BB5">
        <w:rPr>
          <w:lang w:val="sr-Latn-CS"/>
        </w:rPr>
        <w:t xml:space="preserve"> sa svim pristiglim zahtevima od strane korisnika(vlasnika pasa)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A6A35" w:rsidP="007E0B43">
      <w:pPr>
        <w:pStyle w:val="BodyText"/>
        <w:rPr>
          <w:lang w:val="sr-Latn-CS"/>
        </w:rPr>
      </w:pPr>
      <w:r>
        <w:rPr>
          <w:lang w:val="sr-Latn-CS"/>
        </w:rPr>
        <w:t>Sitter.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</w:t>
      </w:r>
      <w:r w:rsidR="00242C12">
        <w:rPr>
          <w:lang w:val="sr-Latn-CS"/>
        </w:rPr>
        <w:t xml:space="preserve"> svih pristiglih zahteva</w:t>
      </w:r>
      <w:r>
        <w:rPr>
          <w:lang w:val="sr-Latn-CS"/>
        </w:rPr>
        <w:t>.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</w:t>
      </w:r>
      <w:r w:rsidR="00242C12">
        <w:rPr>
          <w:lang w:val="sr-Latn-CS"/>
        </w:rPr>
        <w:t xml:space="preserve"> sa svim pristiglim zahtevima od strane vlasnika pasa</w:t>
      </w:r>
      <w:r>
        <w:rPr>
          <w:lang w:val="sr-Latn-CS"/>
        </w:rPr>
        <w:t>.</w:t>
      </w:r>
    </w:p>
    <w:p w:rsidR="007E0B43" w:rsidRPr="007E0B43" w:rsidRDefault="0009646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242C12">
        <w:rPr>
          <w:lang w:val="sr-Latn-CS"/>
        </w:rPr>
        <w:t>svim pristiglim zahtevima od strane vlasnika pasa</w:t>
      </w:r>
      <w:r>
        <w:rPr>
          <w:lang w:val="sr-Latn-CS"/>
        </w:rPr>
        <w:t>.</w:t>
      </w:r>
    </w:p>
    <w:p w:rsidR="00786068" w:rsidRPr="003372D3" w:rsidRDefault="00242C12" w:rsidP="00786068">
      <w:pPr>
        <w:pStyle w:val="Heading2"/>
        <w:rPr>
          <w:lang w:val="sr-Latn-CS"/>
        </w:rPr>
      </w:pPr>
      <w:bookmarkStart w:id="14" w:name="_Toc103530984"/>
      <w:r>
        <w:rPr>
          <w:lang w:val="sr-Latn-CS"/>
        </w:rPr>
        <w:t>Odabir zahteva</w:t>
      </w:r>
      <w:bookmarkEnd w:id="14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242C12">
        <w:rPr>
          <w:lang w:val="sr-Latn-CS"/>
        </w:rPr>
        <w:t>ikaz stranice sa informacijama o svim pristiglim zahtevima i odabir odgovarajucih zahteva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A6A35" w:rsidP="007E0B43">
      <w:pPr>
        <w:pStyle w:val="BodyText"/>
        <w:rPr>
          <w:lang w:val="sr-Latn-CS"/>
        </w:rPr>
      </w:pPr>
      <w:r>
        <w:rPr>
          <w:lang w:val="sr-Latn-CS"/>
        </w:rPr>
        <w:t>Sitter.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</w:t>
      </w:r>
      <w:r w:rsidR="00242C12">
        <w:rPr>
          <w:lang w:val="sr-Latn-CS"/>
        </w:rPr>
        <w:t>je prikazana stranica sa svim pristiglim zahtevima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</w:t>
      </w:r>
      <w:r w:rsidR="00242C12">
        <w:rPr>
          <w:lang w:val="sr-Latn-CS"/>
        </w:rPr>
        <w:t>bor opcije za odabir odredjenih zahteva</w:t>
      </w:r>
      <w:r>
        <w:rPr>
          <w:lang w:val="sr-Latn-CS"/>
        </w:rPr>
        <w:t>.</w:t>
      </w:r>
    </w:p>
    <w:p w:rsidR="0025395B" w:rsidRDefault="00242C12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koja prikazuje sve odabrane i samim tim prihvacene zahteve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</w:t>
      </w:r>
      <w:r w:rsidR="00242C12">
        <w:rPr>
          <w:lang w:val="sr-Latn-CS"/>
        </w:rPr>
        <w:t xml:space="preserve">stranica je stranica sa </w:t>
      </w:r>
      <w:r w:rsidR="0009646C">
        <w:rPr>
          <w:lang w:val="sr-Latn-CS"/>
        </w:rPr>
        <w:t>svim prihvacenim zahtevima</w:t>
      </w:r>
      <w:r>
        <w:rPr>
          <w:lang w:val="sr-Latn-CS"/>
        </w:rPr>
        <w:t>.</w:t>
      </w:r>
    </w:p>
    <w:p w:rsidR="00786068" w:rsidRPr="003372D3" w:rsidRDefault="00C6456B" w:rsidP="00786068">
      <w:pPr>
        <w:pStyle w:val="Heading2"/>
        <w:rPr>
          <w:lang w:val="sr-Latn-CS"/>
        </w:rPr>
      </w:pPr>
      <w:bookmarkStart w:id="15" w:name="_Toc103530985"/>
      <w:r>
        <w:rPr>
          <w:lang w:val="sr-Latn-CS"/>
        </w:rPr>
        <w:t>Odabir</w:t>
      </w:r>
      <w:r w:rsidR="00700369">
        <w:rPr>
          <w:lang w:val="sr-Latn-CS"/>
        </w:rPr>
        <w:t xml:space="preserve"> sitter-a</w:t>
      </w:r>
      <w:bookmarkEnd w:id="15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C6456B">
        <w:rPr>
          <w:lang w:val="sr-Latn-CS"/>
        </w:rPr>
        <w:t>rikaz stranice sa svim registrovanim sitter-ima i odabir jednog od njih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6456B" w:rsidP="007E0B43">
      <w:pPr>
        <w:pStyle w:val="BodyText"/>
        <w:rPr>
          <w:lang w:val="sr-Latn-CS"/>
        </w:rPr>
      </w:pPr>
      <w:r>
        <w:rPr>
          <w:lang w:val="sr-Latn-CS"/>
        </w:rPr>
        <w:t>Korisnik(vlasnik pasa)</w:t>
      </w:r>
      <w:r w:rsidR="005A6A3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645DD" w:rsidP="007E0B43">
      <w:pPr>
        <w:pStyle w:val="BodyText"/>
        <w:rPr>
          <w:lang w:val="sr-Latn-CS"/>
        </w:rPr>
      </w:pPr>
      <w:r>
        <w:rPr>
          <w:lang w:val="sr-Latn-CS"/>
        </w:rPr>
        <w:t>Postojanje registrovanih sitter-a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6645D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svih registrovanih sitter-a</w:t>
      </w:r>
      <w:r w:rsidR="00F93061"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</w:t>
      </w:r>
      <w:r w:rsidR="006645DD">
        <w:rPr>
          <w:lang w:val="sr-Latn-CS"/>
        </w:rPr>
        <w:t xml:space="preserve"> stranica na kojoj se nalaze svi registrovani sitter-i</w:t>
      </w:r>
      <w:r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</w:t>
      </w:r>
      <w:r w:rsidR="006645DD">
        <w:rPr>
          <w:lang w:val="sr-Latn-CS"/>
        </w:rPr>
        <w:t>k ima mogucnost pregleda svih sitter-a</w:t>
      </w:r>
      <w:r>
        <w:rPr>
          <w:lang w:val="sr-Latn-CS"/>
        </w:rPr>
        <w:t>.</w:t>
      </w:r>
    </w:p>
    <w:p w:rsidR="00F93061" w:rsidRDefault="006645D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Kada se konacno odluci za onog koji mu najvise odgovara, korisnik salje zahtev sitter-u</w:t>
      </w:r>
      <w:r w:rsidR="00F93061">
        <w:rPr>
          <w:lang w:val="sr-Latn-CS"/>
        </w:rPr>
        <w:t>.</w:t>
      </w:r>
    </w:p>
    <w:p w:rsidR="007E0B43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6645DD">
        <w:rPr>
          <w:lang w:val="sr-Latn-CS"/>
        </w:rPr>
        <w:t xml:space="preserve"> stranica sa formom za prikaza izabranoh sitter-a kojem je zahtev poslat</w:t>
      </w:r>
      <w:r>
        <w:rPr>
          <w:lang w:val="sr-Latn-CS"/>
        </w:rPr>
        <w:t>.</w:t>
      </w:r>
    </w:p>
    <w:p w:rsidR="00786068" w:rsidRPr="003372D3" w:rsidRDefault="006645DD" w:rsidP="00786068">
      <w:pPr>
        <w:pStyle w:val="Heading2"/>
        <w:rPr>
          <w:lang w:val="sr-Latn-CS"/>
        </w:rPr>
      </w:pPr>
      <w:bookmarkStart w:id="16" w:name="_Toc103530986"/>
      <w:r>
        <w:rPr>
          <w:lang w:val="sr-Latn-CS"/>
        </w:rPr>
        <w:t>Dodavanje pasa</w:t>
      </w:r>
      <w:bookmarkEnd w:id="16"/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6645DD">
        <w:rPr>
          <w:lang w:val="sr-Latn-CS"/>
        </w:rPr>
        <w:t>stranice sa opcijom za dodavanje psa, gde korisnik ima mogucnost da dodaje razlicite informacije o psu</w:t>
      </w:r>
      <w:r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DD4C2E" w:rsidRDefault="006645DD" w:rsidP="00DD4C2E">
      <w:pPr>
        <w:pStyle w:val="BodyText"/>
        <w:rPr>
          <w:lang w:val="sr-Latn-CS"/>
        </w:rPr>
      </w:pPr>
      <w:r>
        <w:rPr>
          <w:lang w:val="sr-Latn-CS"/>
        </w:rPr>
        <w:t>Korisnik(vlasnik psa</w:t>
      </w:r>
      <w:r w:rsidR="005A6A35">
        <w:rPr>
          <w:lang w:val="sr-Latn-CS"/>
        </w:rPr>
        <w:t>).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</w:t>
      </w:r>
      <w:r w:rsidR="006645DD">
        <w:rPr>
          <w:lang w:val="sr-Latn-CS"/>
        </w:rPr>
        <w:t xml:space="preserve"> dodavanje psa</w:t>
      </w:r>
      <w:r>
        <w:rPr>
          <w:lang w:val="sr-Latn-CS"/>
        </w:rPr>
        <w:t>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</w:t>
      </w:r>
      <w:r w:rsidR="006645DD">
        <w:rPr>
          <w:lang w:val="sr-Latn-CS"/>
        </w:rPr>
        <w:t xml:space="preserve"> stranica za unos razlicitih informacija o psu</w:t>
      </w:r>
      <w:r>
        <w:rPr>
          <w:lang w:val="sr-Latn-CS"/>
        </w:rPr>
        <w:t>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i mapa na kojoj se unosi adresa psa.</w:t>
      </w:r>
    </w:p>
    <w:p w:rsidR="00DD4C2E" w:rsidRDefault="006645DD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unosi informacije o psu</w:t>
      </w:r>
      <w:r w:rsidR="00DD4C2E">
        <w:rPr>
          <w:lang w:val="sr-Latn-CS"/>
        </w:rPr>
        <w:t>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Podaci se upisuju u bazi podataka.</w:t>
      </w:r>
    </w:p>
    <w:p w:rsidR="00F12E9C" w:rsidRDefault="00F12E9C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 mapi se upisuje adresa psa.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</w:t>
      </w:r>
      <w:r w:rsidR="006645DD">
        <w:rPr>
          <w:lang w:val="sr-Latn-CS"/>
        </w:rPr>
        <w:t>va i prikazuje se forma sa svim informacijama o dodatom psu</w:t>
      </w:r>
      <w:r>
        <w:rPr>
          <w:lang w:val="sr-Latn-CS"/>
        </w:rPr>
        <w:t>.</w:t>
      </w:r>
    </w:p>
    <w:p w:rsidR="00DD4C2E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DD4C2E" w:rsidRPr="007E0B43">
        <w:rPr>
          <w:b/>
          <w:bCs/>
          <w:lang w:val="sr-Latn-CS"/>
        </w:rPr>
        <w:t>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6645DD">
        <w:rPr>
          <w:lang w:val="sr-Latn-CS"/>
        </w:rPr>
        <w:t xml:space="preserve"> stranica sa formom na kojoj se nalazi dodati pas i informacije o njemu</w:t>
      </w:r>
      <w:r>
        <w:rPr>
          <w:lang w:val="sr-Latn-CS"/>
        </w:rPr>
        <w:t>.</w:t>
      </w:r>
    </w:p>
    <w:p w:rsidR="00F12E9C" w:rsidRDefault="00F12E9C" w:rsidP="00DD4C2E">
      <w:pPr>
        <w:pStyle w:val="BodyText"/>
        <w:rPr>
          <w:lang w:val="sr-Latn-CS"/>
        </w:rPr>
      </w:pPr>
      <w:r w:rsidRPr="00F12E9C">
        <w:rPr>
          <w:b/>
          <w:lang w:val="sr-Latn-CS"/>
        </w:rPr>
        <w:t>Dijagram sekvence</w:t>
      </w:r>
      <w:r>
        <w:rPr>
          <w:lang w:val="sr-Latn-CS"/>
        </w:rPr>
        <w:t>:</w:t>
      </w:r>
    </w:p>
    <w:p w:rsidR="00F12E9C" w:rsidRDefault="00F12E9C" w:rsidP="00DD4C2E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546C7EBA" wp14:editId="61469A4F">
            <wp:extent cx="5943600" cy="4456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3372D3" w:rsidRDefault="006645DD" w:rsidP="00785A86">
      <w:pPr>
        <w:pStyle w:val="Heading2"/>
        <w:rPr>
          <w:lang w:val="sr-Latn-CS"/>
        </w:rPr>
      </w:pPr>
      <w:bookmarkStart w:id="17" w:name="_Toc103530987"/>
      <w:r>
        <w:rPr>
          <w:lang w:val="sr-Latn-CS"/>
        </w:rPr>
        <w:t>Brisanje pasa</w:t>
      </w:r>
      <w:bookmarkEnd w:id="17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stranice sa opcijom za brisanje psa kojeg je korisnik prethodno dodao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A6A35" w:rsidP="007E0B43">
      <w:pPr>
        <w:pStyle w:val="BodyText"/>
        <w:rPr>
          <w:lang w:val="sr-Latn-CS"/>
        </w:rPr>
      </w:pPr>
      <w:r>
        <w:rPr>
          <w:lang w:val="sr-Latn-CS"/>
        </w:rPr>
        <w:t>Korisnik(vlasnik psa).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Postojanje vec dodatog psa na portal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</w:t>
      </w:r>
      <w:r w:rsidR="0007543E">
        <w:rPr>
          <w:lang w:val="sr-Latn-CS"/>
        </w:rPr>
        <w:t xml:space="preserve"> brisanje psa</w:t>
      </w:r>
      <w:r>
        <w:rPr>
          <w:lang w:val="sr-Latn-CS"/>
        </w:rPr>
        <w:t>.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07543E">
        <w:rPr>
          <w:lang w:val="sr-Latn-CS"/>
        </w:rPr>
        <w:t>e stranica sa vec dodatim psima od strane korisnika</w:t>
      </w:r>
      <w:r w:rsidR="00AF7F69">
        <w:rPr>
          <w:lang w:val="sr-Latn-CS"/>
        </w:rPr>
        <w:t>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kog psa zeli da obrise(izbaci sa portala).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Pas se brise sa portala.</w:t>
      </w:r>
    </w:p>
    <w:p w:rsidR="0007543E" w:rsidRDefault="0007543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Osvezava se stranica, i sada se obrisan pas ne nalazi na njoj.</w:t>
      </w:r>
    </w:p>
    <w:p w:rsidR="007E0B43" w:rsidRPr="007E0B43" w:rsidRDefault="00BD4C4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07543E">
        <w:rPr>
          <w:lang w:val="sr-Latn-CS"/>
        </w:rPr>
        <w:t xml:space="preserve"> svim psima tog korisnika</w:t>
      </w:r>
      <w:r w:rsidR="007E0B43">
        <w:rPr>
          <w:lang w:val="sr-Latn-CS"/>
        </w:rPr>
        <w:t>.</w:t>
      </w:r>
    </w:p>
    <w:p w:rsidR="00786068" w:rsidRPr="003372D3" w:rsidRDefault="0007543E" w:rsidP="00786068">
      <w:pPr>
        <w:pStyle w:val="Heading2"/>
        <w:rPr>
          <w:lang w:val="sr-Latn-CS"/>
        </w:rPr>
      </w:pPr>
      <w:bookmarkStart w:id="18" w:name="_Toc103530988"/>
      <w:r>
        <w:rPr>
          <w:lang w:val="sr-Latn-CS"/>
        </w:rPr>
        <w:t>Azuriranje informacija o psima</w:t>
      </w:r>
      <w:bookmarkEnd w:id="18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7543E" w:rsidP="007E0B43">
      <w:pPr>
        <w:pStyle w:val="BodyText"/>
        <w:rPr>
          <w:lang w:val="sr-Latn-CS"/>
        </w:rPr>
      </w:pPr>
      <w:r>
        <w:rPr>
          <w:lang w:val="sr-Latn-CS"/>
        </w:rPr>
        <w:t>Prikaz stranice sa sa opcijom za azuriranje podataka o psima, gde korisnik bira kom psu ce izmeniti podatke</w:t>
      </w:r>
      <w:r w:rsidR="00407EF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A6A35" w:rsidP="007E0B43">
      <w:pPr>
        <w:pStyle w:val="BodyText"/>
        <w:rPr>
          <w:lang w:val="sr-Latn-CS"/>
        </w:rPr>
      </w:pPr>
      <w:r>
        <w:rPr>
          <w:lang w:val="sr-Latn-CS"/>
        </w:rPr>
        <w:t>Korisnik(vlasnik psa).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Trenutno je prikaza</w:t>
      </w:r>
      <w:r w:rsidR="0007543E">
        <w:rPr>
          <w:lang w:val="sr-Latn-CS"/>
        </w:rPr>
        <w:t>na stranica sa psima korisnika</w:t>
      </w:r>
      <w:r>
        <w:rPr>
          <w:lang w:val="sr-Latn-CS"/>
        </w:rPr>
        <w:t>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Izbor opcije za</w:t>
      </w:r>
      <w:r w:rsidR="0007543E">
        <w:rPr>
          <w:lang w:val="sr-Latn-CS"/>
        </w:rPr>
        <w:t xml:space="preserve"> azuriranje podataka o psu</w:t>
      </w:r>
      <w:r w:rsidRPr="00255A41">
        <w:rPr>
          <w:lang w:val="sr-Latn-CS"/>
        </w:rPr>
        <w:t>.</w:t>
      </w:r>
    </w:p>
    <w:p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</w:t>
      </w:r>
      <w:r w:rsidR="0007543E">
        <w:rPr>
          <w:lang w:val="sr-Latn-CS"/>
        </w:rPr>
        <w:t>stranica sa formom na kojoj korisnik bira koje podatke o psu zeli da izmeni</w:t>
      </w:r>
      <w:r w:rsidRPr="00255A41">
        <w:rPr>
          <w:lang w:val="sr-Latn-CS"/>
        </w:rPr>
        <w:t>.</w:t>
      </w:r>
    </w:p>
    <w:p w:rsidR="0007543E" w:rsidRDefault="0007543E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Kada korisnik izmeni informacije o psu, stranica se osvezava i novi podaci su vidljivi u delu kod informacija o psu.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BD4C42">
        <w:rPr>
          <w:b/>
          <w:bCs/>
          <w:lang w:val="sr-Latn-CS"/>
        </w:rPr>
        <w:t>zuze</w:t>
      </w:r>
      <w:r w:rsidR="007E0B43" w:rsidRPr="00255A41">
        <w:rPr>
          <w:b/>
          <w:bCs/>
          <w:lang w:val="sr-Latn-CS"/>
        </w:rPr>
        <w:t>ci: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 w:rsidRPr="00BD4C42">
        <w:rPr>
          <w:i/>
          <w:lang w:val="sr-Latn-CS"/>
        </w:rPr>
        <w:t>Unos nerealnih informacija</w:t>
      </w:r>
      <w:r>
        <w:rPr>
          <w:lang w:val="sr-Latn-CS"/>
        </w:rPr>
        <w:t xml:space="preserve">] </w:t>
      </w:r>
      <w:r w:rsidR="00686570">
        <w:rPr>
          <w:lang w:val="sr-Latn-CS"/>
        </w:rPr>
        <w:t>.</w:t>
      </w:r>
      <w:r>
        <w:rPr>
          <w:lang w:val="sr-Latn-CS"/>
        </w:rPr>
        <w:t xml:space="preserve"> Tada se pojavljuje obavestenje na formi i korisnik unosi druge podatke.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>Tekuća stranica je str</w:t>
      </w:r>
      <w:r w:rsidR="00BD4C42">
        <w:rPr>
          <w:lang w:val="sr-Latn-CS"/>
        </w:rPr>
        <w:t>anica sa svim psima tog korisnika</w:t>
      </w:r>
      <w:r>
        <w:rPr>
          <w:lang w:val="sr-Latn-CS"/>
        </w:rPr>
        <w:t>.</w:t>
      </w:r>
    </w:p>
    <w:p w:rsidR="00786068" w:rsidRPr="003372D3" w:rsidRDefault="003D60F1" w:rsidP="003D60F1">
      <w:pPr>
        <w:pStyle w:val="Heading2"/>
        <w:rPr>
          <w:lang w:val="sr-Latn-CS"/>
        </w:rPr>
      </w:pPr>
      <w:bookmarkStart w:id="19" w:name="_Toc103530989"/>
      <w:r>
        <w:rPr>
          <w:lang w:val="sr-Latn-CS"/>
        </w:rPr>
        <w:t>Prijavljivanje</w:t>
      </w:r>
      <w:bookmarkEnd w:id="19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D4C42" w:rsidP="007E0B43">
      <w:pPr>
        <w:pStyle w:val="BodyText"/>
        <w:rPr>
          <w:lang w:val="sr-Latn-CS"/>
        </w:rPr>
      </w:pPr>
      <w:r>
        <w:rPr>
          <w:lang w:val="sr-Latn-CS"/>
        </w:rPr>
        <w:t>Korisnik(vlasnik psa),Sitter,</w:t>
      </w:r>
      <w:r w:rsidR="007E0B43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prijavu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odgovarajućom formom.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unosi korisničke podatke za prijavu.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Vrši se validiranje unetih podataka.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se prijavljuje na portal.</w:t>
      </w:r>
    </w:p>
    <w:p w:rsidR="00BD4C42" w:rsidRDefault="00BD4C42" w:rsidP="00BD4C42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početna stranica portala.</w:t>
      </w:r>
    </w:p>
    <w:p w:rsidR="007E0B43" w:rsidRPr="007E0B43" w:rsidRDefault="00BD4C42" w:rsidP="00BD4C4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</w:t>
      </w: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="00571D2C">
        <w:rPr>
          <w:i/>
          <w:iCs/>
          <w:lang w:val="sr-Latn-CS"/>
        </w:rPr>
        <w:t xml:space="preserve">Pogrešna email adresa </w:t>
      </w:r>
      <w:r w:rsidRPr="00CF2AB8">
        <w:rPr>
          <w:i/>
          <w:iCs/>
          <w:lang w:val="sr-Latn-CS"/>
        </w:rPr>
        <w:t xml:space="preserve">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Pr="00CF2AB8" w:rsidRDefault="003635DD" w:rsidP="007E0B43">
      <w:pPr>
        <w:pStyle w:val="BodyText"/>
        <w:rPr>
          <w:lang w:val="sr-Latn-CS"/>
        </w:rPr>
      </w:pPr>
      <w:r>
        <w:rPr>
          <w:lang w:val="sr-Latn-CS"/>
        </w:rPr>
        <w:t>Korisnik je ulogovan na portal.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4A5282" w:rsidRPr="007E0B43" w:rsidRDefault="00571D2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5943600" cy="481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43" w:rsidRDefault="007E0B43" w:rsidP="007E0B43">
      <w:pPr>
        <w:pStyle w:val="BodyText"/>
        <w:rPr>
          <w:lang w:val="sr-Latn-CS"/>
        </w:rPr>
      </w:pPr>
    </w:p>
    <w:p w:rsidR="00B50D66" w:rsidRPr="007E0B43" w:rsidRDefault="00B50D66" w:rsidP="002C12A7">
      <w:pPr>
        <w:pStyle w:val="BodyText"/>
        <w:keepNext/>
        <w:rPr>
          <w:b/>
          <w:bCs/>
          <w:lang w:val="sr-Latn-CS"/>
        </w:rPr>
      </w:pPr>
    </w:p>
    <w:p w:rsidR="007E0B43" w:rsidRDefault="007E0B43" w:rsidP="009F61E4">
      <w:pPr>
        <w:pStyle w:val="BodyText"/>
        <w:rPr>
          <w:lang w:val="sr-Latn-CS"/>
        </w:rPr>
      </w:pPr>
    </w:p>
    <w:p w:rsidR="00786068" w:rsidRPr="003372D3" w:rsidRDefault="00F13157" w:rsidP="00786068">
      <w:pPr>
        <w:pStyle w:val="Heading2"/>
        <w:rPr>
          <w:lang w:val="sr-Latn-CS"/>
        </w:rPr>
      </w:pPr>
      <w:bookmarkStart w:id="20" w:name="_Toc103530990"/>
      <w:r>
        <w:rPr>
          <w:lang w:val="sr-Latn-CS"/>
        </w:rPr>
        <w:t>Ocenjivanje sitter-a</w:t>
      </w:r>
      <w:bookmarkEnd w:id="2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F13157" w:rsidRDefault="00F13157" w:rsidP="002C12A7">
      <w:pPr>
        <w:pStyle w:val="BodyText"/>
        <w:keepNext/>
        <w:rPr>
          <w:lang w:val="sr-Latn-CS"/>
        </w:rPr>
      </w:pPr>
      <w:r>
        <w:rPr>
          <w:lang w:val="sr-Latn-CS"/>
        </w:rPr>
        <w:t>Kada sitter zavrsi sa uslugama oko psa, vlasnik moze da oceni i komentarise sitter-a.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F13157" w:rsidP="007C4972">
      <w:pPr>
        <w:pStyle w:val="BodyText"/>
        <w:rPr>
          <w:lang w:val="sr-Latn-CS"/>
        </w:rPr>
      </w:pPr>
      <w:r>
        <w:rPr>
          <w:lang w:val="sr-Latn-CS"/>
        </w:rPr>
        <w:t>Korisnik(vlasnik psa)</w:t>
      </w:r>
      <w:r w:rsidR="005A6A35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F13157" w:rsidP="007E0B43">
      <w:pPr>
        <w:pStyle w:val="BodyText"/>
        <w:rPr>
          <w:lang w:val="sr-Latn-CS"/>
        </w:rPr>
      </w:pPr>
      <w:r>
        <w:rPr>
          <w:lang w:val="sr-Latn-CS"/>
        </w:rPr>
        <w:t>Sitter je zavrsio sa uslugom</w:t>
      </w:r>
      <w:r w:rsidR="00A55444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F13157">
        <w:rPr>
          <w:lang w:val="sr-Latn-CS"/>
        </w:rPr>
        <w:t>forme sa ocenama i komentarima.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13157">
        <w:rPr>
          <w:lang w:val="sr-Latn-CS"/>
        </w:rPr>
        <w:t>formama sa ocenama i komentarima</w:t>
      </w:r>
      <w:r>
        <w:rPr>
          <w:lang w:val="sr-Latn-CS"/>
        </w:rPr>
        <w:t>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F13157">
        <w:rPr>
          <w:lang w:val="sr-Latn-CS"/>
        </w:rPr>
        <w:t>ocenjivanje sitter-a</w:t>
      </w:r>
      <w:r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ocenjuje sitter-a</w:t>
      </w:r>
      <w:r w:rsidR="00D77D96"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komentarisanje</w:t>
      </w:r>
      <w:r w:rsidR="00D77D96">
        <w:rPr>
          <w:lang w:val="sr-Latn-CS"/>
        </w:rPr>
        <w:t>.</w:t>
      </w:r>
    </w:p>
    <w:p w:rsidR="00D77D96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kometarise svoje vidjenje stvari i stepen zadovoljstva nakon pruzanja usluga psu od strane sitter-a</w:t>
      </w:r>
      <w:r w:rsidR="00D77D96">
        <w:rPr>
          <w:lang w:val="sr-Latn-CS"/>
        </w:rPr>
        <w:t>.</w:t>
      </w:r>
    </w:p>
    <w:p w:rsidR="00F13157" w:rsidRDefault="00F13157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Stranica se osvezava i sada su ocene i komentari vidljivi kod informacija o sitter-u.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F13157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F13157" w:rsidP="007E0B43">
      <w:pPr>
        <w:pStyle w:val="BodyText"/>
        <w:rPr>
          <w:lang w:val="sr-Latn-CS"/>
        </w:rPr>
      </w:pPr>
      <w:r>
        <w:rPr>
          <w:lang w:val="sr-Latn-CS"/>
        </w:rPr>
        <w:t>Nove ocene i komentari o sitter-u su dodati</w:t>
      </w:r>
      <w:r w:rsidR="00D77D96">
        <w:rPr>
          <w:lang w:val="sr-Latn-CS"/>
        </w:rPr>
        <w:t>.</w:t>
      </w:r>
    </w:p>
    <w:p w:rsidR="002A2CAC" w:rsidRPr="003372D3" w:rsidRDefault="00C37410" w:rsidP="002A2CAC">
      <w:pPr>
        <w:pStyle w:val="Heading2"/>
        <w:rPr>
          <w:lang w:val="sr-Latn-CS"/>
        </w:rPr>
      </w:pPr>
      <w:bookmarkStart w:id="21" w:name="_Toc103530991"/>
      <w:r>
        <w:rPr>
          <w:lang w:val="sr-Latn-CS"/>
        </w:rPr>
        <w:t xml:space="preserve">Ocenjivanje </w:t>
      </w:r>
      <w:r w:rsidR="002A2CAC">
        <w:rPr>
          <w:lang w:val="sr-Latn-CS"/>
        </w:rPr>
        <w:t>psa</w:t>
      </w:r>
      <w:bookmarkEnd w:id="21"/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RDefault="002A2CAC" w:rsidP="006C2F57">
      <w:pPr>
        <w:pStyle w:val="BodyText"/>
        <w:rPr>
          <w:lang w:val="sr-Latn-CS"/>
        </w:rPr>
      </w:pPr>
      <w:r>
        <w:rPr>
          <w:lang w:val="sr-Latn-CS"/>
        </w:rPr>
        <w:t>Vrsi se ocenjivanje i komentarisanje psa.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2F57" w:rsidRDefault="002A2CAC" w:rsidP="006C2F57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C37410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Default="002A2CAC" w:rsidP="006C2F57">
      <w:pPr>
        <w:pStyle w:val="BodyText"/>
        <w:rPr>
          <w:lang w:val="sr-Latn-CS"/>
        </w:rPr>
      </w:pPr>
      <w:r>
        <w:rPr>
          <w:lang w:val="sr-Latn-CS"/>
        </w:rPr>
        <w:t>Sitter je zavrsio sa uslugama</w:t>
      </w:r>
      <w:r w:rsidR="006C2F57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C2F57" w:rsidRDefault="002A2CAC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Sitter bira opciju za ocenjivanje i komentarisanje vlasnika psa i njegovog psa.</w:t>
      </w:r>
    </w:p>
    <w:p w:rsidR="002A2CAC" w:rsidRDefault="002A2CAC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Kada zavrsi sa ocenjivanjem i komentarisanjem, kod informacija </w:t>
      </w:r>
      <w:r w:rsidR="00C37410">
        <w:rPr>
          <w:lang w:val="sr-Latn-CS"/>
        </w:rPr>
        <w:t xml:space="preserve">o </w:t>
      </w:r>
      <w:r>
        <w:rPr>
          <w:lang w:val="sr-Latn-CS"/>
        </w:rPr>
        <w:t>psu, bice dodate ocene i komentari.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Default="004526F1" w:rsidP="006C2F57">
      <w:pPr>
        <w:pStyle w:val="BodyText"/>
      </w:pPr>
      <w:proofErr w:type="spellStart"/>
      <w:r>
        <w:t>Nema</w:t>
      </w:r>
      <w:proofErr w:type="spellEnd"/>
      <w: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2F57" w:rsidRDefault="00EB0533" w:rsidP="004526F1">
      <w:pPr>
        <w:pStyle w:val="BodyText"/>
        <w:rPr>
          <w:lang w:val="sr-Latn-CS"/>
        </w:rPr>
      </w:pPr>
      <w:r>
        <w:rPr>
          <w:lang w:val="sr-Latn-CS"/>
        </w:rPr>
        <w:t>Nove o</w:t>
      </w:r>
      <w:r w:rsidR="00C37410">
        <w:rPr>
          <w:lang w:val="sr-Latn-CS"/>
        </w:rPr>
        <w:t xml:space="preserve">cene i komentari o </w:t>
      </w:r>
      <w:r>
        <w:rPr>
          <w:lang w:val="sr-Latn-CS"/>
        </w:rPr>
        <w:t>psu su dodati</w:t>
      </w:r>
      <w:r w:rsidR="006C2F57">
        <w:rPr>
          <w:lang w:val="sr-Latn-CS"/>
        </w:rPr>
        <w:t>.</w:t>
      </w:r>
    </w:p>
    <w:p w:rsidR="00786068" w:rsidRPr="003372D3" w:rsidRDefault="00501CA4" w:rsidP="00786068">
      <w:pPr>
        <w:pStyle w:val="Heading2"/>
        <w:rPr>
          <w:lang w:val="sr-Latn-CS"/>
        </w:rPr>
      </w:pPr>
      <w:bookmarkStart w:id="22" w:name="_Toc103530992"/>
      <w:r>
        <w:rPr>
          <w:lang w:val="sr-Latn-CS"/>
        </w:rPr>
        <w:t>Upravljanje nepozeljnim sadrzajem</w:t>
      </w:r>
      <w:bookmarkEnd w:id="22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01CA4" w:rsidP="007E0B43">
      <w:pPr>
        <w:pStyle w:val="BodyText"/>
        <w:rPr>
          <w:lang w:val="sr-Latn-CS"/>
        </w:rPr>
      </w:pPr>
      <w:r>
        <w:rPr>
          <w:lang w:val="sr-Latn-CS"/>
        </w:rPr>
        <w:t xml:space="preserve">Ukoliko dodje do postavljanja nepozeljnog sadrzaja na portalu, administrator 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10BE8" w:rsidP="007E0B43">
      <w:pPr>
        <w:pStyle w:val="BodyText"/>
        <w:rPr>
          <w:lang w:val="sr-Latn-CS"/>
        </w:rPr>
      </w:pPr>
      <w:r>
        <w:rPr>
          <w:lang w:val="sr-Latn-CS"/>
        </w:rPr>
        <w:t>Postojanje nepozeljnog sadrzaja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080F92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Administrator redovno vrsi proveru svih sadrzaja na portalu.</w:t>
      </w:r>
    </w:p>
    <w:p w:rsidR="00610BE8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Ukoliko naidje na neki nepozeljan sadrzaj, on ga brise i obavestava registrovanog korisnika o tome.</w:t>
      </w:r>
    </w:p>
    <w:p w:rsidR="00610BE8" w:rsidRDefault="00610BE8" w:rsidP="00610BE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Dalje, ako taj isti registrovan korisnik nastavi sa objavljivanjem nepozeljnog sadrzaja, administrator je u obavezi da obrise nalog korisnika.</w:t>
      </w:r>
    </w:p>
    <w:p w:rsidR="007E0B43" w:rsidRPr="007E0B43" w:rsidRDefault="00610BE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562041" w:rsidRDefault="00610BE8" w:rsidP="006D2FE2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20906" w:rsidP="007E0B43">
      <w:pPr>
        <w:pStyle w:val="BodyText"/>
        <w:rPr>
          <w:lang w:val="sr-Latn-CS"/>
        </w:rPr>
      </w:pPr>
      <w:r>
        <w:rPr>
          <w:lang w:val="sr-Latn-CS"/>
        </w:rPr>
        <w:t>Portal ce biti osiguran od nepozeljnog sadrzaja i korisnici ce biti skraceni za neprijatnosti</w:t>
      </w:r>
      <w:r w:rsidR="00562041">
        <w:rPr>
          <w:lang w:val="sr-Latn-CS"/>
        </w:rPr>
        <w:t>.</w:t>
      </w:r>
    </w:p>
    <w:p w:rsidR="00786068" w:rsidRPr="003372D3" w:rsidRDefault="001109BC" w:rsidP="00786068">
      <w:pPr>
        <w:pStyle w:val="Heading2"/>
        <w:rPr>
          <w:lang w:val="sr-Latn-CS"/>
        </w:rPr>
      </w:pPr>
      <w:bookmarkStart w:id="23" w:name="_Toc103530993"/>
      <w:r>
        <w:rPr>
          <w:lang w:val="sr-Latn-CS"/>
        </w:rPr>
        <w:t>Dodavanje sitter-a</w:t>
      </w:r>
      <w:bookmarkEnd w:id="2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1109BC" w:rsidP="007E0B43">
      <w:pPr>
        <w:pStyle w:val="BodyText"/>
        <w:rPr>
          <w:lang w:val="sr-Latn-CS"/>
        </w:rPr>
      </w:pPr>
      <w:r>
        <w:rPr>
          <w:lang w:val="sr-Latn-CS"/>
        </w:rPr>
        <w:t>Dodavanje korisnickog naloga sitter-a</w:t>
      </w:r>
      <w:r w:rsidR="00D1400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109BC" w:rsidP="007C4972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</w:t>
      </w:r>
      <w:r w:rsidR="001109BC">
        <w:rPr>
          <w:lang w:val="sr-Latn-CS"/>
        </w:rPr>
        <w:t>oslao zahtev za registracijom popunjavajuci formu za registraciju.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5E1391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Administrator redovno nadgleda portal.</w:t>
      </w:r>
    </w:p>
    <w:p w:rsidR="001109BC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Kada naidje na novi zahtev za sitter-om, on taj zahtev prihvata.</w:t>
      </w:r>
    </w:p>
    <w:p w:rsidR="001109BC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Nakon prihvatanja zahteva, novi sitter je registrovan i upisan u bazi podataka.</w:t>
      </w:r>
    </w:p>
    <w:p w:rsidR="001109BC" w:rsidRPr="001109BC" w:rsidRDefault="001109BC" w:rsidP="001109B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Korisnik(sitter) sada moze koristiti funkcionalnosti namenjene za sitter-e ovog portala.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1109BC">
        <w:rPr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109BC" w:rsidRPr="007E0B43" w:rsidRDefault="001109BC" w:rsidP="002C12A7">
      <w:pPr>
        <w:pStyle w:val="BodyText"/>
        <w:keepNext/>
        <w:rPr>
          <w:b/>
          <w:bCs/>
          <w:lang w:val="sr-Latn-CS"/>
        </w:rPr>
      </w:pPr>
      <w:r w:rsidRPr="001109BC">
        <w:rPr>
          <w:bCs/>
          <w:lang w:val="sr-Latn-CS"/>
        </w:rPr>
        <w:t>Novi sitter je dodat na portal</w:t>
      </w:r>
      <w:r>
        <w:rPr>
          <w:b/>
          <w:bCs/>
          <w:lang w:val="sr-Latn-CS"/>
        </w:rPr>
        <w:t>.</w:t>
      </w:r>
    </w:p>
    <w:p w:rsidR="00786068" w:rsidRPr="003372D3" w:rsidRDefault="001109BC" w:rsidP="00786068">
      <w:pPr>
        <w:pStyle w:val="Heading2"/>
        <w:rPr>
          <w:lang w:val="sr-Latn-CS"/>
        </w:rPr>
      </w:pPr>
      <w:bookmarkStart w:id="24" w:name="_Toc103530994"/>
      <w:r>
        <w:rPr>
          <w:lang w:val="sr-Latn-CS"/>
        </w:rPr>
        <w:t>Brisanje sitter-a</w:t>
      </w:r>
      <w:bookmarkEnd w:id="24"/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>Administrator brise vec postojeceg sitter-a iz nekog razloga.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225B05">
        <w:rPr>
          <w:lang w:val="sr-Latn-CS"/>
        </w:rPr>
        <w:t>, Administrator.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1109BC" w:rsidP="00225B05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225B05">
        <w:rPr>
          <w:lang w:val="sr-Latn-CS"/>
        </w:rPr>
        <w:t xml:space="preserve"> je </w:t>
      </w:r>
      <w:r>
        <w:rPr>
          <w:lang w:val="sr-Latn-CS"/>
        </w:rPr>
        <w:t>registrovan</w:t>
      </w:r>
      <w:r w:rsidR="00225B05">
        <w:rPr>
          <w:lang w:val="sr-Latn-CS"/>
        </w:rPr>
        <w:t xml:space="preserve"> na portal.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1109BC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Administrator vrsi redovno nadgledanje portrala.</w:t>
      </w:r>
    </w:p>
    <w:p w:rsidR="001109BC" w:rsidRDefault="001109BC" w:rsidP="001109B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Ukoliko sitter ne postuje pravila koriscenja ovog portala  kao sto su neaktivnost,postavljanje nepozeljnog sadrzaja,itd... administrator je obavezan da obrise nalog tog korisnika.</w:t>
      </w:r>
    </w:p>
    <w:p w:rsidR="00225B05" w:rsidRPr="001109BC" w:rsidRDefault="00225B05" w:rsidP="001109BC">
      <w:pPr>
        <w:pStyle w:val="BodyText"/>
        <w:rPr>
          <w:lang w:val="sr-Latn-CS"/>
        </w:rPr>
      </w:pPr>
      <w:r w:rsidRPr="001109BC">
        <w:rPr>
          <w:b/>
          <w:bCs/>
          <w:lang w:val="sr-Latn-CS"/>
        </w:rPr>
        <w:lastRenderedPageBreak/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1109BC">
        <w:rPr>
          <w:lang w:val="sr-Latn-CS"/>
        </w:rPr>
        <w:t>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RDefault="001109BC" w:rsidP="00473B3E">
      <w:pPr>
        <w:pStyle w:val="BodyText"/>
        <w:rPr>
          <w:lang w:val="sr-Latn-CS"/>
        </w:rPr>
      </w:pPr>
      <w:r>
        <w:rPr>
          <w:lang w:val="sr-Latn-CS"/>
        </w:rPr>
        <w:t>Sitter koji ne postuje pravila koriscenja ovog portala se brise iz baze podataka, a samim tim i sa portala</w:t>
      </w:r>
      <w:r w:rsidR="00225B05">
        <w:rPr>
          <w:lang w:val="sr-Latn-CS"/>
        </w:rPr>
        <w:t>.</w:t>
      </w:r>
    </w:p>
    <w:p w:rsidR="00786068" w:rsidRPr="003372D3" w:rsidRDefault="00790E06" w:rsidP="00AB730D">
      <w:pPr>
        <w:pStyle w:val="Heading2"/>
        <w:rPr>
          <w:lang w:val="sr-Latn-CS"/>
        </w:rPr>
      </w:pPr>
      <w:bookmarkStart w:id="25" w:name="_Toc103530995"/>
      <w:r>
        <w:rPr>
          <w:lang w:val="sr-Latn-CS"/>
        </w:rPr>
        <w:t>Azuriranje sitter-a</w:t>
      </w:r>
      <w:bookmarkEnd w:id="25"/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Pr="0067685C" w:rsidRDefault="0067685C" w:rsidP="00264EC4">
      <w:pPr>
        <w:pStyle w:val="BodyText"/>
        <w:rPr>
          <w:lang w:val="sr-Latn-RS"/>
        </w:rPr>
      </w:pPr>
      <w:r>
        <w:rPr>
          <w:lang w:val="sr-Latn-CS"/>
        </w:rPr>
        <w:t xml:space="preserve">Ukoliko sitter </w:t>
      </w:r>
      <w:r>
        <w:rPr>
          <w:lang w:val="sr-Latn-RS"/>
        </w:rPr>
        <w:t>želi da izmeni neke podatke o sebi ima mogućnost ažuriranja svojih podataka.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416C4A" w:rsidP="00705464">
      <w:pPr>
        <w:pStyle w:val="BodyText"/>
        <w:rPr>
          <w:lang w:val="sr-Latn-CS"/>
        </w:rPr>
      </w:pPr>
      <w:r>
        <w:rPr>
          <w:lang w:val="sr-Latn-CS"/>
        </w:rPr>
        <w:t>Sitter</w:t>
      </w:r>
      <w:r w:rsidR="0067685C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855E56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Sitter se odlucuje za izmenu podataka o sebi.</w:t>
      </w:r>
    </w:p>
    <w:p w:rsidR="00855E56" w:rsidRDefault="0067685C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Upisuje u formu koje od atributa želi da ažurira.</w:t>
      </w:r>
    </w:p>
    <w:p w:rsidR="0067685C" w:rsidRDefault="0067685C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Ažuriraju se podaci u bazi podataka za tog sitera.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05464" w:rsidRPr="003820FD" w:rsidRDefault="00AE459D" w:rsidP="006D2FE2">
      <w:pPr>
        <w:pStyle w:val="BodyText"/>
      </w:pPr>
      <w:proofErr w:type="spellStart"/>
      <w:r>
        <w:t>Nema</w:t>
      </w:r>
      <w:proofErr w:type="spellEnd"/>
      <w: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AE459D" w:rsidP="003820FD">
      <w:pPr>
        <w:pStyle w:val="BodyText"/>
        <w:rPr>
          <w:lang w:val="sr-Latn-CS"/>
        </w:rPr>
      </w:pPr>
      <w:r>
        <w:rPr>
          <w:lang w:val="sr-Latn-CS"/>
        </w:rPr>
        <w:t>Doslo je do azuriranja podataka o sitter-u</w:t>
      </w:r>
      <w:r w:rsidR="00705464">
        <w:rPr>
          <w:lang w:val="sr-Latn-CS"/>
        </w:rPr>
        <w:t>.</w:t>
      </w:r>
    </w:p>
    <w:p w:rsidR="00786068" w:rsidRPr="003372D3" w:rsidRDefault="00AB730D" w:rsidP="00CA5E5F">
      <w:pPr>
        <w:pStyle w:val="Heading2"/>
        <w:rPr>
          <w:lang w:val="sr-Latn-CS"/>
        </w:rPr>
      </w:pPr>
      <w:bookmarkStart w:id="26" w:name="_Toc103530996"/>
      <w:r>
        <w:rPr>
          <w:lang w:val="sr-Latn-CS"/>
        </w:rPr>
        <w:t xml:space="preserve">Ažuriranje podataka o </w:t>
      </w:r>
      <w:r w:rsidR="00E4224F">
        <w:rPr>
          <w:lang w:val="sr-Latn-CS"/>
        </w:rPr>
        <w:t>uspesnim pruzenim uslugama</w:t>
      </w:r>
      <w:bookmarkEnd w:id="2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 xml:space="preserve">Izmena podataka o </w:t>
      </w:r>
      <w:r w:rsidR="00E4224F">
        <w:rPr>
          <w:lang w:val="sr-Latn-CS"/>
        </w:rPr>
        <w:t>pruzenim uslugama na portalu.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C37410" w:rsidP="007E0B43">
      <w:pPr>
        <w:pStyle w:val="BodyText"/>
        <w:rPr>
          <w:lang w:val="sr-Latn-CS"/>
        </w:rPr>
      </w:pPr>
      <w:r>
        <w:rPr>
          <w:lang w:val="sr-Latn-CS"/>
        </w:rPr>
        <w:t>Korisnik(vlasnik psa), Sitter.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4224F" w:rsidP="007E0B43">
      <w:pPr>
        <w:pStyle w:val="BodyText"/>
        <w:rPr>
          <w:lang w:val="sr-Latn-CS"/>
        </w:rPr>
      </w:pPr>
      <w:r>
        <w:rPr>
          <w:lang w:val="sr-Latn-CS"/>
        </w:rPr>
        <w:t>Uspesno obavljeno pruzanje usluga</w:t>
      </w:r>
      <w:r w:rsidR="00EE56F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E4224F" w:rsidRDefault="001B5615" w:rsidP="00E4224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Uspešno obavljena usluga.</w:t>
      </w:r>
    </w:p>
    <w:p w:rsidR="001B5615" w:rsidRDefault="001B5615" w:rsidP="00E4224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Usluga se siteru dodaje u listu uspešno obavljenih usluga.</w:t>
      </w:r>
    </w:p>
    <w:p w:rsidR="001B5615" w:rsidRDefault="001B5615" w:rsidP="00E4224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Vlasnici imaju uvid o uspešno obavljenim uslugama</w:t>
      </w:r>
    </w:p>
    <w:p w:rsidR="007E0B43" w:rsidRPr="00E4224F" w:rsidRDefault="007E0B43" w:rsidP="00E4224F">
      <w:pPr>
        <w:pStyle w:val="BodyText"/>
        <w:rPr>
          <w:lang w:val="sr-Latn-CS"/>
        </w:rPr>
      </w:pPr>
      <w:r w:rsidRPr="00E4224F">
        <w:rPr>
          <w:b/>
          <w:bCs/>
          <w:lang w:val="sr-Latn-CS"/>
        </w:rPr>
        <w:t>Izuzetci:</w:t>
      </w:r>
    </w:p>
    <w:p w:rsidR="007E0B43" w:rsidRPr="00EE56F0" w:rsidRDefault="00E4224F" w:rsidP="007E0B43">
      <w:pPr>
        <w:pStyle w:val="BodyText"/>
      </w:pPr>
      <w:proofErr w:type="spellStart"/>
      <w:r>
        <w:t>Nema</w:t>
      </w:r>
      <w:proofErr w:type="spellEnd"/>
      <w: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E4224F" w:rsidRPr="00E4224F" w:rsidRDefault="00E4224F" w:rsidP="002C12A7">
      <w:pPr>
        <w:pStyle w:val="BodyText"/>
        <w:keepNext/>
        <w:rPr>
          <w:bCs/>
          <w:lang w:val="sr-Latn-CS"/>
        </w:rPr>
      </w:pPr>
      <w:r w:rsidRPr="00E4224F">
        <w:rPr>
          <w:bCs/>
          <w:lang w:val="sr-Latn-CS"/>
        </w:rPr>
        <w:t>Pruzanje uvida o psima, njihovim vlasnicima i sitter-ima, da bi se u buducnosti poboljsao celokupni kvalitet portala Doggy, kao i zadovoljstvo njegovih korisnika.</w:t>
      </w:r>
    </w:p>
    <w:p w:rsidR="006E5E1D" w:rsidRDefault="006E5E1D" w:rsidP="006E5E1D">
      <w:pPr>
        <w:pStyle w:val="Heading1"/>
        <w:rPr>
          <w:lang w:val="sr-Latn-CS"/>
        </w:rPr>
      </w:pPr>
      <w:bookmarkStart w:id="27" w:name="_Toc103530997"/>
      <w:r>
        <w:rPr>
          <w:lang w:val="sr-Latn-CS"/>
        </w:rPr>
        <w:t>Dodatni zahtevi</w:t>
      </w:r>
      <w:bookmarkEnd w:id="27"/>
    </w:p>
    <w:p w:rsidR="00834900" w:rsidRPr="003372D3" w:rsidRDefault="00132780" w:rsidP="00834900">
      <w:pPr>
        <w:pStyle w:val="Heading2"/>
        <w:rPr>
          <w:lang w:val="sr-Latn-CS"/>
        </w:rPr>
      </w:pPr>
      <w:bookmarkStart w:id="28" w:name="_Toc103530998"/>
      <w:r>
        <w:rPr>
          <w:lang w:val="sr-Latn-CS"/>
        </w:rPr>
        <w:t>Funkcionalnost</w:t>
      </w:r>
      <w:bookmarkEnd w:id="28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D86E32" w:rsidP="00DD0501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29" w:name="_Toc103530999"/>
      <w:r>
        <w:rPr>
          <w:lang w:val="sr-Latn-CS"/>
        </w:rPr>
        <w:t>Upotrebivost</w:t>
      </w:r>
      <w:bookmarkEnd w:id="29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D86E32">
        <w:rPr>
          <w:lang w:val="sr-Latn-CS"/>
        </w:rPr>
        <w:t>Doggy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0" w:name="_Toc103531000"/>
      <w:r>
        <w:rPr>
          <w:lang w:val="sr-Latn-CS"/>
        </w:rPr>
        <w:t>Pouzdanost</w:t>
      </w:r>
      <w:bookmarkEnd w:id="30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157C78" w:rsidP="00456A20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1" w:name="_Toc103531001"/>
      <w:r>
        <w:rPr>
          <w:lang w:val="sr-Latn-CS"/>
        </w:rPr>
        <w:t>Performanse</w:t>
      </w:r>
      <w:bookmarkEnd w:id="31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32" w:name="_Toc103531002"/>
      <w:r>
        <w:rPr>
          <w:lang w:val="sr-Latn-CS"/>
        </w:rPr>
        <w:t>Podrška i održavanje</w:t>
      </w:r>
      <w:bookmarkEnd w:id="32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D86E32" w:rsidP="00114E2C">
      <w:pPr>
        <w:pStyle w:val="BodyText"/>
        <w:rPr>
          <w:lang w:val="sr-Latn-CS"/>
        </w:rPr>
      </w:pPr>
      <w:r>
        <w:rPr>
          <w:lang w:val="sr-Latn-CS"/>
        </w:rPr>
        <w:t>Doggy</w:t>
      </w:r>
      <w:r w:rsidR="00114E2C">
        <w:rPr>
          <w:lang w:val="sr-Latn-CS"/>
        </w:rPr>
        <w:t xml:space="preserve">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33" w:name="_Toc103531003"/>
      <w:r>
        <w:rPr>
          <w:lang w:val="sr-Latn-CS"/>
        </w:rPr>
        <w:t>Ograničenja</w:t>
      </w:r>
      <w:bookmarkEnd w:id="33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</w:t>
      </w:r>
      <w:r w:rsidR="00D30972">
        <w:rPr>
          <w:lang w:val="sr-Latn-CS"/>
        </w:rPr>
        <w:t>ocesorom i 128 MB RAM memorije.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</w:t>
      </w:r>
      <w:r w:rsidR="00770B71">
        <w:rPr>
          <w:lang w:val="sr-Latn-CS"/>
        </w:rPr>
        <w:t>Cloud-u</w:t>
      </w:r>
      <w:r>
        <w:rPr>
          <w:lang w:val="sr-Latn-CS"/>
        </w:rPr>
        <w:t>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D30972">
        <w:rPr>
          <w:lang w:val="sr-Latn-CS"/>
        </w:rPr>
        <w:t>Doggy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FF" w:rsidRDefault="005506FF">
      <w:r>
        <w:separator/>
      </w:r>
    </w:p>
  </w:endnote>
  <w:endnote w:type="continuationSeparator" w:id="0">
    <w:p w:rsidR="005506FF" w:rsidRDefault="0055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5C" w:rsidRDefault="006768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685C" w:rsidRDefault="006768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67685C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67685C" w:rsidRPr="003372D3" w:rsidRDefault="0067685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67685C" w:rsidRDefault="0067685C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Dogs vs Cats, 2022</w:t>
          </w:r>
        </w:p>
        <w:p w:rsidR="0067685C" w:rsidRPr="003372D3" w:rsidRDefault="0067685C">
          <w:pPr>
            <w:jc w:val="center"/>
            <w:rPr>
              <w:lang w:val="sr-Latn-CS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67685C" w:rsidRPr="003372D3" w:rsidRDefault="0067685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0C69E8">
            <w:rPr>
              <w:rStyle w:val="PageNumber"/>
              <w:noProof/>
              <w:lang w:val="sr-Latn-CS"/>
            </w:rPr>
            <w:t>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0C69E8" w:rsidRPr="000C69E8">
              <w:rPr>
                <w:rStyle w:val="PageNumber"/>
                <w:noProof/>
                <w:lang w:val="sr-Latn-CS"/>
              </w:rPr>
              <w:t>17</w:t>
            </w:r>
          </w:fldSimple>
        </w:p>
      </w:tc>
    </w:tr>
  </w:tbl>
  <w:p w:rsidR="0067685C" w:rsidRPr="003372D3" w:rsidRDefault="0067685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5C" w:rsidRDefault="00676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FF" w:rsidRDefault="005506FF">
      <w:r>
        <w:separator/>
      </w:r>
    </w:p>
  </w:footnote>
  <w:footnote w:type="continuationSeparator" w:id="0">
    <w:p w:rsidR="005506FF" w:rsidRDefault="00550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5C" w:rsidRDefault="0067685C">
    <w:pPr>
      <w:rPr>
        <w:sz w:val="24"/>
      </w:rPr>
    </w:pPr>
  </w:p>
  <w:p w:rsidR="0067685C" w:rsidRDefault="0067685C">
    <w:pPr>
      <w:pBdr>
        <w:top w:val="single" w:sz="6" w:space="1" w:color="auto"/>
      </w:pBdr>
      <w:rPr>
        <w:sz w:val="24"/>
      </w:rPr>
    </w:pPr>
  </w:p>
  <w:p w:rsidR="0067685C" w:rsidRDefault="0067685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Dogs </w:t>
    </w:r>
    <w:proofErr w:type="spellStart"/>
    <w:r>
      <w:rPr>
        <w:rFonts w:ascii="Arial" w:hAnsi="Arial"/>
        <w:b/>
        <w:sz w:val="36"/>
      </w:rPr>
      <w:t>vs</w:t>
    </w:r>
    <w:proofErr w:type="spellEnd"/>
    <w:r>
      <w:rPr>
        <w:rFonts w:ascii="Arial" w:hAnsi="Arial"/>
        <w:b/>
        <w:sz w:val="36"/>
      </w:rPr>
      <w:t xml:space="preserve"> Cats</w:t>
    </w:r>
  </w:p>
  <w:p w:rsidR="0067685C" w:rsidRDefault="0067685C" w:rsidP="00561338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</w:p>
  <w:p w:rsidR="0067685C" w:rsidRDefault="0067685C">
    <w:pPr>
      <w:pBdr>
        <w:bottom w:val="single" w:sz="6" w:space="1" w:color="auto"/>
      </w:pBdr>
      <w:jc w:val="right"/>
      <w:rPr>
        <w:sz w:val="24"/>
      </w:rPr>
    </w:pPr>
  </w:p>
  <w:p w:rsidR="0067685C" w:rsidRDefault="006768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85C" w:rsidRPr="003372D3">
      <w:tc>
        <w:tcPr>
          <w:tcW w:w="6379" w:type="dxa"/>
        </w:tcPr>
        <w:p w:rsidR="0067685C" w:rsidRPr="003372D3" w:rsidRDefault="0067685C">
          <w:pPr>
            <w:rPr>
              <w:lang w:val="sr-Latn-CS"/>
            </w:rPr>
          </w:pPr>
          <w:r>
            <w:rPr>
              <w:lang w:val="sr-Latn-CS"/>
            </w:rPr>
            <w:t>Doggy</w:t>
          </w:r>
        </w:p>
      </w:tc>
      <w:tc>
        <w:tcPr>
          <w:tcW w:w="3179" w:type="dxa"/>
        </w:tcPr>
        <w:p w:rsidR="0067685C" w:rsidRPr="003372D3" w:rsidRDefault="0067685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2</w:t>
          </w:r>
          <w:r w:rsidRPr="003372D3">
            <w:rPr>
              <w:lang w:val="sr-Latn-CS"/>
            </w:rPr>
            <w:t>.0</w:t>
          </w:r>
        </w:p>
      </w:tc>
    </w:tr>
    <w:tr w:rsidR="0067685C" w:rsidRPr="003372D3">
      <w:tc>
        <w:tcPr>
          <w:tcW w:w="6379" w:type="dxa"/>
        </w:tcPr>
        <w:p w:rsidR="0067685C" w:rsidRPr="003372D3" w:rsidRDefault="0067685C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67685C" w:rsidRPr="003372D3" w:rsidRDefault="0067685C">
          <w:pPr>
            <w:rPr>
              <w:lang w:val="sr-Latn-CS"/>
            </w:rPr>
          </w:pPr>
          <w:r>
            <w:rPr>
              <w:lang w:val="sr-Latn-CS"/>
            </w:rPr>
            <w:t xml:space="preserve">  Datum:  04.17.2022</w:t>
          </w:r>
          <w:r w:rsidRPr="003372D3">
            <w:rPr>
              <w:lang w:val="sr-Latn-CS"/>
            </w:rPr>
            <w:t>. god.</w:t>
          </w:r>
        </w:p>
      </w:tc>
    </w:tr>
    <w:tr w:rsidR="0067685C" w:rsidRPr="003372D3">
      <w:tc>
        <w:tcPr>
          <w:tcW w:w="9558" w:type="dxa"/>
          <w:gridSpan w:val="2"/>
        </w:tcPr>
        <w:p w:rsidR="0067685C" w:rsidRPr="003372D3" w:rsidRDefault="0067685C">
          <w:pPr>
            <w:rPr>
              <w:lang w:val="sr-Latn-CS"/>
            </w:rPr>
          </w:pPr>
          <w:r>
            <w:rPr>
              <w:lang w:val="sr-Latn-CS"/>
            </w:rPr>
            <w:t>Dogs vs Cats</w:t>
          </w:r>
        </w:p>
      </w:tc>
    </w:tr>
  </w:tbl>
  <w:p w:rsidR="0067685C" w:rsidRPr="003372D3" w:rsidRDefault="0067685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85C" w:rsidRDefault="006768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E971E1"/>
    <w:multiLevelType w:val="hybridMultilevel"/>
    <w:tmpl w:val="39DE43BE"/>
    <w:lvl w:ilvl="0" w:tplc="FB941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7A81E8B"/>
    <w:multiLevelType w:val="hybridMultilevel"/>
    <w:tmpl w:val="24122B8A"/>
    <w:lvl w:ilvl="0" w:tplc="E9D0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91E45FC"/>
    <w:multiLevelType w:val="hybridMultilevel"/>
    <w:tmpl w:val="C7DE1C62"/>
    <w:lvl w:ilvl="0" w:tplc="BACA6130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6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3"/>
  </w:num>
  <w:num w:numId="2">
    <w:abstractNumId w:val="22"/>
  </w:num>
  <w:num w:numId="3">
    <w:abstractNumId w:val="4"/>
  </w:num>
  <w:num w:numId="4">
    <w:abstractNumId w:val="12"/>
  </w:num>
  <w:num w:numId="5">
    <w:abstractNumId w:val="16"/>
  </w:num>
  <w:num w:numId="6">
    <w:abstractNumId w:val="5"/>
  </w:num>
  <w:num w:numId="7">
    <w:abstractNumId w:val="11"/>
  </w:num>
  <w:num w:numId="8">
    <w:abstractNumId w:val="14"/>
  </w:num>
  <w:num w:numId="9">
    <w:abstractNumId w:val="18"/>
  </w:num>
  <w:num w:numId="10">
    <w:abstractNumId w:val="9"/>
  </w:num>
  <w:num w:numId="11">
    <w:abstractNumId w:val="0"/>
  </w:num>
  <w:num w:numId="12">
    <w:abstractNumId w:val="6"/>
  </w:num>
  <w:num w:numId="13">
    <w:abstractNumId w:val="20"/>
  </w:num>
  <w:num w:numId="14">
    <w:abstractNumId w:val="2"/>
  </w:num>
  <w:num w:numId="15">
    <w:abstractNumId w:val="21"/>
  </w:num>
  <w:num w:numId="16">
    <w:abstractNumId w:val="19"/>
  </w:num>
  <w:num w:numId="17">
    <w:abstractNumId w:val="13"/>
  </w:num>
  <w:num w:numId="18">
    <w:abstractNumId w:val="3"/>
  </w:num>
  <w:num w:numId="19">
    <w:abstractNumId w:val="8"/>
  </w:num>
  <w:num w:numId="20">
    <w:abstractNumId w:val="10"/>
  </w:num>
  <w:num w:numId="21">
    <w:abstractNumId w:val="1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"/>
  </w:num>
  <w:num w:numId="26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366F2"/>
    <w:rsid w:val="00037080"/>
    <w:rsid w:val="000615B4"/>
    <w:rsid w:val="0006338E"/>
    <w:rsid w:val="000731DF"/>
    <w:rsid w:val="0007543E"/>
    <w:rsid w:val="00080F92"/>
    <w:rsid w:val="000817C9"/>
    <w:rsid w:val="00082A7C"/>
    <w:rsid w:val="0009646C"/>
    <w:rsid w:val="00097F43"/>
    <w:rsid w:val="000B2C36"/>
    <w:rsid w:val="000C69E8"/>
    <w:rsid w:val="000C6A5F"/>
    <w:rsid w:val="000D6F41"/>
    <w:rsid w:val="001109BC"/>
    <w:rsid w:val="00112218"/>
    <w:rsid w:val="00113981"/>
    <w:rsid w:val="00114E2C"/>
    <w:rsid w:val="0013157C"/>
    <w:rsid w:val="00132780"/>
    <w:rsid w:val="00143087"/>
    <w:rsid w:val="00150CC1"/>
    <w:rsid w:val="001517F6"/>
    <w:rsid w:val="00157C78"/>
    <w:rsid w:val="00163076"/>
    <w:rsid w:val="00165E34"/>
    <w:rsid w:val="00167FDF"/>
    <w:rsid w:val="001807C8"/>
    <w:rsid w:val="00190105"/>
    <w:rsid w:val="001B5615"/>
    <w:rsid w:val="001C5F47"/>
    <w:rsid w:val="001D0890"/>
    <w:rsid w:val="001E5849"/>
    <w:rsid w:val="001F4EAC"/>
    <w:rsid w:val="001F663F"/>
    <w:rsid w:val="001F7D36"/>
    <w:rsid w:val="0020422A"/>
    <w:rsid w:val="00206198"/>
    <w:rsid w:val="00206E1F"/>
    <w:rsid w:val="00225B05"/>
    <w:rsid w:val="002334EB"/>
    <w:rsid w:val="00234684"/>
    <w:rsid w:val="00242C12"/>
    <w:rsid w:val="0025395B"/>
    <w:rsid w:val="00254CBE"/>
    <w:rsid w:val="00255A41"/>
    <w:rsid w:val="00264EC4"/>
    <w:rsid w:val="00267A37"/>
    <w:rsid w:val="00270678"/>
    <w:rsid w:val="002922C4"/>
    <w:rsid w:val="002A2CAC"/>
    <w:rsid w:val="002A332F"/>
    <w:rsid w:val="002A5E27"/>
    <w:rsid w:val="002A7107"/>
    <w:rsid w:val="002B5424"/>
    <w:rsid w:val="002B6C0A"/>
    <w:rsid w:val="002C12A7"/>
    <w:rsid w:val="002C2781"/>
    <w:rsid w:val="002D5541"/>
    <w:rsid w:val="002E1608"/>
    <w:rsid w:val="002E4FBE"/>
    <w:rsid w:val="002F5757"/>
    <w:rsid w:val="003356F6"/>
    <w:rsid w:val="003372D3"/>
    <w:rsid w:val="00347321"/>
    <w:rsid w:val="003635DD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16C4A"/>
    <w:rsid w:val="00420906"/>
    <w:rsid w:val="00436E1A"/>
    <w:rsid w:val="00445A8C"/>
    <w:rsid w:val="004526F1"/>
    <w:rsid w:val="00456A20"/>
    <w:rsid w:val="00460783"/>
    <w:rsid w:val="00473B3E"/>
    <w:rsid w:val="004831AE"/>
    <w:rsid w:val="004900F4"/>
    <w:rsid w:val="00491CC1"/>
    <w:rsid w:val="004A5282"/>
    <w:rsid w:val="004C16E4"/>
    <w:rsid w:val="004E0725"/>
    <w:rsid w:val="004E4574"/>
    <w:rsid w:val="004E6C9A"/>
    <w:rsid w:val="00500DA2"/>
    <w:rsid w:val="00501CA4"/>
    <w:rsid w:val="005506FF"/>
    <w:rsid w:val="00561338"/>
    <w:rsid w:val="005613E4"/>
    <w:rsid w:val="00562041"/>
    <w:rsid w:val="00571D2C"/>
    <w:rsid w:val="00571FC4"/>
    <w:rsid w:val="005A3E54"/>
    <w:rsid w:val="005A3F8C"/>
    <w:rsid w:val="005A6A35"/>
    <w:rsid w:val="005B4961"/>
    <w:rsid w:val="005C333A"/>
    <w:rsid w:val="005D021A"/>
    <w:rsid w:val="005D4262"/>
    <w:rsid w:val="005E1391"/>
    <w:rsid w:val="00600AC5"/>
    <w:rsid w:val="00610BE8"/>
    <w:rsid w:val="00631C6F"/>
    <w:rsid w:val="0063291D"/>
    <w:rsid w:val="0063574A"/>
    <w:rsid w:val="00660B84"/>
    <w:rsid w:val="00662CF6"/>
    <w:rsid w:val="006645DD"/>
    <w:rsid w:val="0067685C"/>
    <w:rsid w:val="00677488"/>
    <w:rsid w:val="00686570"/>
    <w:rsid w:val="0069445A"/>
    <w:rsid w:val="006C2F57"/>
    <w:rsid w:val="006D2FE2"/>
    <w:rsid w:val="006E5E1D"/>
    <w:rsid w:val="006F37E4"/>
    <w:rsid w:val="00700369"/>
    <w:rsid w:val="00705464"/>
    <w:rsid w:val="007061AB"/>
    <w:rsid w:val="007107D8"/>
    <w:rsid w:val="00712834"/>
    <w:rsid w:val="00716C93"/>
    <w:rsid w:val="00723D7F"/>
    <w:rsid w:val="00732741"/>
    <w:rsid w:val="00737841"/>
    <w:rsid w:val="0074590A"/>
    <w:rsid w:val="00751D4E"/>
    <w:rsid w:val="00763367"/>
    <w:rsid w:val="00770B71"/>
    <w:rsid w:val="00785A86"/>
    <w:rsid w:val="00786068"/>
    <w:rsid w:val="00790E06"/>
    <w:rsid w:val="00792D6C"/>
    <w:rsid w:val="0079569D"/>
    <w:rsid w:val="00796121"/>
    <w:rsid w:val="007A40D6"/>
    <w:rsid w:val="007B7128"/>
    <w:rsid w:val="007C4972"/>
    <w:rsid w:val="007C6B66"/>
    <w:rsid w:val="007E0B43"/>
    <w:rsid w:val="007E2FBA"/>
    <w:rsid w:val="00804367"/>
    <w:rsid w:val="00834900"/>
    <w:rsid w:val="00836F4D"/>
    <w:rsid w:val="00855E56"/>
    <w:rsid w:val="00867A93"/>
    <w:rsid w:val="00885A38"/>
    <w:rsid w:val="008D40CE"/>
    <w:rsid w:val="008E28A8"/>
    <w:rsid w:val="008E5BDA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6ADF"/>
    <w:rsid w:val="00967902"/>
    <w:rsid w:val="00973C0F"/>
    <w:rsid w:val="00976DC3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E459D"/>
    <w:rsid w:val="00AF19B4"/>
    <w:rsid w:val="00AF6332"/>
    <w:rsid w:val="00AF6B06"/>
    <w:rsid w:val="00AF7F69"/>
    <w:rsid w:val="00B04FA2"/>
    <w:rsid w:val="00B3706D"/>
    <w:rsid w:val="00B40836"/>
    <w:rsid w:val="00B445FF"/>
    <w:rsid w:val="00B46D71"/>
    <w:rsid w:val="00B50327"/>
    <w:rsid w:val="00B50D66"/>
    <w:rsid w:val="00B651C6"/>
    <w:rsid w:val="00B70376"/>
    <w:rsid w:val="00B849B5"/>
    <w:rsid w:val="00B93B67"/>
    <w:rsid w:val="00B947EE"/>
    <w:rsid w:val="00B94E7B"/>
    <w:rsid w:val="00BA03E9"/>
    <w:rsid w:val="00BA5BB5"/>
    <w:rsid w:val="00BB0AF4"/>
    <w:rsid w:val="00BC0D10"/>
    <w:rsid w:val="00BC2229"/>
    <w:rsid w:val="00BC4506"/>
    <w:rsid w:val="00BD4C42"/>
    <w:rsid w:val="00C032FC"/>
    <w:rsid w:val="00C206AF"/>
    <w:rsid w:val="00C35B90"/>
    <w:rsid w:val="00C36F83"/>
    <w:rsid w:val="00C37410"/>
    <w:rsid w:val="00C44BC7"/>
    <w:rsid w:val="00C503E4"/>
    <w:rsid w:val="00C549E0"/>
    <w:rsid w:val="00C6456B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30972"/>
    <w:rsid w:val="00D402FD"/>
    <w:rsid w:val="00D44844"/>
    <w:rsid w:val="00D53AF0"/>
    <w:rsid w:val="00D569D8"/>
    <w:rsid w:val="00D56E0C"/>
    <w:rsid w:val="00D62AEA"/>
    <w:rsid w:val="00D62C15"/>
    <w:rsid w:val="00D67D2B"/>
    <w:rsid w:val="00D7252F"/>
    <w:rsid w:val="00D77D96"/>
    <w:rsid w:val="00D86E32"/>
    <w:rsid w:val="00DA5E79"/>
    <w:rsid w:val="00DD0501"/>
    <w:rsid w:val="00DD4C2E"/>
    <w:rsid w:val="00DE3C0B"/>
    <w:rsid w:val="00DE518F"/>
    <w:rsid w:val="00E01AFB"/>
    <w:rsid w:val="00E061BD"/>
    <w:rsid w:val="00E13682"/>
    <w:rsid w:val="00E13D5B"/>
    <w:rsid w:val="00E15A22"/>
    <w:rsid w:val="00E177E4"/>
    <w:rsid w:val="00E41E1D"/>
    <w:rsid w:val="00E4224F"/>
    <w:rsid w:val="00E5055D"/>
    <w:rsid w:val="00E55045"/>
    <w:rsid w:val="00E604E6"/>
    <w:rsid w:val="00E6790A"/>
    <w:rsid w:val="00E934AD"/>
    <w:rsid w:val="00EB0533"/>
    <w:rsid w:val="00EB10DF"/>
    <w:rsid w:val="00ED1FFE"/>
    <w:rsid w:val="00EE56F0"/>
    <w:rsid w:val="00F02B6F"/>
    <w:rsid w:val="00F06298"/>
    <w:rsid w:val="00F12055"/>
    <w:rsid w:val="00F12E9C"/>
    <w:rsid w:val="00F13157"/>
    <w:rsid w:val="00F220C7"/>
    <w:rsid w:val="00F31591"/>
    <w:rsid w:val="00F351FB"/>
    <w:rsid w:val="00F6331E"/>
    <w:rsid w:val="00F6773B"/>
    <w:rsid w:val="00F70F8C"/>
    <w:rsid w:val="00F802F0"/>
    <w:rsid w:val="00F8455A"/>
    <w:rsid w:val="00F93061"/>
    <w:rsid w:val="00FA57D9"/>
    <w:rsid w:val="00FB1C7B"/>
    <w:rsid w:val="00FD7BE1"/>
    <w:rsid w:val="00FE7B58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B44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5FF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600AC5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358</TotalTime>
  <Pages>17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Marko</cp:lastModifiedBy>
  <cp:revision>57</cp:revision>
  <cp:lastPrinted>1900-12-31T22:00:00Z</cp:lastPrinted>
  <dcterms:created xsi:type="dcterms:W3CDTF">2021-03-24T17:21:00Z</dcterms:created>
  <dcterms:modified xsi:type="dcterms:W3CDTF">2022-05-15T16:16:00Z</dcterms:modified>
</cp:coreProperties>
</file>